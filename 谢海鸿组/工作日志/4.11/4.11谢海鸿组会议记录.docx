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2020年4月11日星期六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13：30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17：00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人事系统需求文档的编写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背面试题与抽查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讨论项目编写项目开发规范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需求文档的进一步完善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背诵面试题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讨论解决了ER图表关系和导出脚本</w:t>
            </w:r>
          </w:p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EDC6D7"/>
    <w:multiLevelType w:val="singleLevel"/>
    <w:tmpl w:val="D0EDC6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11728A7"/>
    <w:rsid w:val="02962745"/>
    <w:rsid w:val="02EF67E7"/>
    <w:rsid w:val="02FD6DDD"/>
    <w:rsid w:val="04606F9E"/>
    <w:rsid w:val="04952A2A"/>
    <w:rsid w:val="04F0738B"/>
    <w:rsid w:val="055C6E49"/>
    <w:rsid w:val="064F3380"/>
    <w:rsid w:val="074763E0"/>
    <w:rsid w:val="088F3EF1"/>
    <w:rsid w:val="0950262A"/>
    <w:rsid w:val="09995DCB"/>
    <w:rsid w:val="09EB63FF"/>
    <w:rsid w:val="0A715203"/>
    <w:rsid w:val="0AB64F9F"/>
    <w:rsid w:val="0AD30BA3"/>
    <w:rsid w:val="0AE808A8"/>
    <w:rsid w:val="0B2241DD"/>
    <w:rsid w:val="0B5E263D"/>
    <w:rsid w:val="0C90676C"/>
    <w:rsid w:val="0D742BFD"/>
    <w:rsid w:val="0D9751EA"/>
    <w:rsid w:val="0FA679C1"/>
    <w:rsid w:val="11077831"/>
    <w:rsid w:val="111A3F7E"/>
    <w:rsid w:val="11353AD4"/>
    <w:rsid w:val="12437369"/>
    <w:rsid w:val="14070C18"/>
    <w:rsid w:val="154D2644"/>
    <w:rsid w:val="1550021A"/>
    <w:rsid w:val="15B969B0"/>
    <w:rsid w:val="15C90C21"/>
    <w:rsid w:val="16F9008F"/>
    <w:rsid w:val="183F2162"/>
    <w:rsid w:val="18F71F27"/>
    <w:rsid w:val="1B9118E4"/>
    <w:rsid w:val="1C6904A0"/>
    <w:rsid w:val="1FDE1352"/>
    <w:rsid w:val="20DD325D"/>
    <w:rsid w:val="21171423"/>
    <w:rsid w:val="214A1D65"/>
    <w:rsid w:val="22B01FD1"/>
    <w:rsid w:val="22EE379D"/>
    <w:rsid w:val="2307407B"/>
    <w:rsid w:val="23BA701D"/>
    <w:rsid w:val="245645FC"/>
    <w:rsid w:val="24970689"/>
    <w:rsid w:val="24DB2CA2"/>
    <w:rsid w:val="256A1958"/>
    <w:rsid w:val="25B83019"/>
    <w:rsid w:val="266420C0"/>
    <w:rsid w:val="28C32CE5"/>
    <w:rsid w:val="296C5607"/>
    <w:rsid w:val="2A0658E2"/>
    <w:rsid w:val="2AB723EE"/>
    <w:rsid w:val="2AC52E9D"/>
    <w:rsid w:val="2C466B88"/>
    <w:rsid w:val="2CFD5BCA"/>
    <w:rsid w:val="2DC26670"/>
    <w:rsid w:val="2E234FBA"/>
    <w:rsid w:val="2E49582D"/>
    <w:rsid w:val="2E7237A2"/>
    <w:rsid w:val="2E760570"/>
    <w:rsid w:val="2EF147FE"/>
    <w:rsid w:val="2F3B0EE1"/>
    <w:rsid w:val="2FA74329"/>
    <w:rsid w:val="308F43D2"/>
    <w:rsid w:val="31FB00B6"/>
    <w:rsid w:val="327E1E2C"/>
    <w:rsid w:val="32B21C51"/>
    <w:rsid w:val="35CC38E4"/>
    <w:rsid w:val="37CC69AD"/>
    <w:rsid w:val="381933D4"/>
    <w:rsid w:val="39691547"/>
    <w:rsid w:val="3BAE6961"/>
    <w:rsid w:val="3D6925F0"/>
    <w:rsid w:val="3D6E7559"/>
    <w:rsid w:val="3D885D43"/>
    <w:rsid w:val="3D893F9F"/>
    <w:rsid w:val="3D896B2A"/>
    <w:rsid w:val="414C312F"/>
    <w:rsid w:val="416C0377"/>
    <w:rsid w:val="41D440BA"/>
    <w:rsid w:val="41DA72AE"/>
    <w:rsid w:val="42276AF0"/>
    <w:rsid w:val="42A22B35"/>
    <w:rsid w:val="42FB38D7"/>
    <w:rsid w:val="42FC6F4D"/>
    <w:rsid w:val="431C7B77"/>
    <w:rsid w:val="46C34294"/>
    <w:rsid w:val="46CD6EF1"/>
    <w:rsid w:val="48075168"/>
    <w:rsid w:val="485C5AAD"/>
    <w:rsid w:val="490D5251"/>
    <w:rsid w:val="4AD27DD8"/>
    <w:rsid w:val="4CCA08D2"/>
    <w:rsid w:val="4CDC7B2C"/>
    <w:rsid w:val="4D7600E4"/>
    <w:rsid w:val="4E202BC7"/>
    <w:rsid w:val="4E520AA6"/>
    <w:rsid w:val="4F122AE3"/>
    <w:rsid w:val="4FE14864"/>
    <w:rsid w:val="5088477E"/>
    <w:rsid w:val="50BE21C6"/>
    <w:rsid w:val="543444F7"/>
    <w:rsid w:val="54D90B14"/>
    <w:rsid w:val="56185243"/>
    <w:rsid w:val="567E3926"/>
    <w:rsid w:val="57E5084E"/>
    <w:rsid w:val="59EA10C3"/>
    <w:rsid w:val="5AB06604"/>
    <w:rsid w:val="5AF17EB0"/>
    <w:rsid w:val="5B44602D"/>
    <w:rsid w:val="5B447095"/>
    <w:rsid w:val="5B4E3958"/>
    <w:rsid w:val="5B7D76FD"/>
    <w:rsid w:val="5C27068A"/>
    <w:rsid w:val="5C6329D4"/>
    <w:rsid w:val="5D560BB7"/>
    <w:rsid w:val="5E2E2452"/>
    <w:rsid w:val="610C5D9B"/>
    <w:rsid w:val="61CA668D"/>
    <w:rsid w:val="652E4BFD"/>
    <w:rsid w:val="65D91C21"/>
    <w:rsid w:val="68983723"/>
    <w:rsid w:val="6B4C66DA"/>
    <w:rsid w:val="6B504ACC"/>
    <w:rsid w:val="6BAB6730"/>
    <w:rsid w:val="6BE47365"/>
    <w:rsid w:val="6CA963B8"/>
    <w:rsid w:val="6D2514FF"/>
    <w:rsid w:val="6DC71059"/>
    <w:rsid w:val="6DD40F6E"/>
    <w:rsid w:val="6F690D41"/>
    <w:rsid w:val="6FB73066"/>
    <w:rsid w:val="6FD005A6"/>
    <w:rsid w:val="70115DF1"/>
    <w:rsid w:val="704E51F7"/>
    <w:rsid w:val="71673301"/>
    <w:rsid w:val="729A2203"/>
    <w:rsid w:val="74104071"/>
    <w:rsid w:val="746000A9"/>
    <w:rsid w:val="746D4409"/>
    <w:rsid w:val="755273F8"/>
    <w:rsid w:val="75845A27"/>
    <w:rsid w:val="76C1314A"/>
    <w:rsid w:val="773E3E9A"/>
    <w:rsid w:val="77796308"/>
    <w:rsid w:val="77A87232"/>
    <w:rsid w:val="77EE6018"/>
    <w:rsid w:val="7805518F"/>
    <w:rsid w:val="78927FD6"/>
    <w:rsid w:val="79B10985"/>
    <w:rsid w:val="7A5A34E2"/>
    <w:rsid w:val="7D3B75CB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111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2020-04-11T12:46:26Z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