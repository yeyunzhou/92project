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2020年4月13日星期一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      19：30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21：00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参加人员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 何辉 周怡珊 龙珊 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会议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人事系统前期文档编写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背面试题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其他工作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会议内容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背诵面试题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编写业务流程图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完善需求文档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何辉带着大家学习在Idea中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Shiro结合spring Boot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DBBB"/>
    <w:multiLevelType w:val="singleLevel"/>
    <w:tmpl w:val="367CD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11728A7"/>
    <w:rsid w:val="023A59BB"/>
    <w:rsid w:val="0260468D"/>
    <w:rsid w:val="02962745"/>
    <w:rsid w:val="02EF67E7"/>
    <w:rsid w:val="02FD6DDD"/>
    <w:rsid w:val="03F5689C"/>
    <w:rsid w:val="04606F9E"/>
    <w:rsid w:val="04952A2A"/>
    <w:rsid w:val="04F0738B"/>
    <w:rsid w:val="055C6E49"/>
    <w:rsid w:val="05961C80"/>
    <w:rsid w:val="059B0367"/>
    <w:rsid w:val="064F3380"/>
    <w:rsid w:val="065F2572"/>
    <w:rsid w:val="074763E0"/>
    <w:rsid w:val="078A2D33"/>
    <w:rsid w:val="082308E3"/>
    <w:rsid w:val="088F3EF1"/>
    <w:rsid w:val="0950262A"/>
    <w:rsid w:val="09995DCB"/>
    <w:rsid w:val="09EB63FF"/>
    <w:rsid w:val="0A715203"/>
    <w:rsid w:val="0AB64F9F"/>
    <w:rsid w:val="0AD30BA3"/>
    <w:rsid w:val="0AE808A8"/>
    <w:rsid w:val="0B2241DD"/>
    <w:rsid w:val="0B5E263D"/>
    <w:rsid w:val="0C90676C"/>
    <w:rsid w:val="0D742BFD"/>
    <w:rsid w:val="0D9751EA"/>
    <w:rsid w:val="0DA77D16"/>
    <w:rsid w:val="0FA679C1"/>
    <w:rsid w:val="11077831"/>
    <w:rsid w:val="111A3F7E"/>
    <w:rsid w:val="11353AD4"/>
    <w:rsid w:val="12437369"/>
    <w:rsid w:val="14070C18"/>
    <w:rsid w:val="153246E0"/>
    <w:rsid w:val="154D2644"/>
    <w:rsid w:val="1550021A"/>
    <w:rsid w:val="15B969B0"/>
    <w:rsid w:val="15C90C21"/>
    <w:rsid w:val="16F9008F"/>
    <w:rsid w:val="183F2162"/>
    <w:rsid w:val="18F71F27"/>
    <w:rsid w:val="1A2E63FD"/>
    <w:rsid w:val="1A934533"/>
    <w:rsid w:val="1B9118E4"/>
    <w:rsid w:val="1C6904A0"/>
    <w:rsid w:val="1E43292B"/>
    <w:rsid w:val="1FDE1352"/>
    <w:rsid w:val="20DD325D"/>
    <w:rsid w:val="20E779F0"/>
    <w:rsid w:val="21171423"/>
    <w:rsid w:val="211745BC"/>
    <w:rsid w:val="214A1D65"/>
    <w:rsid w:val="22B01FD1"/>
    <w:rsid w:val="22EE379D"/>
    <w:rsid w:val="2307407B"/>
    <w:rsid w:val="23BA701D"/>
    <w:rsid w:val="245645FC"/>
    <w:rsid w:val="24970689"/>
    <w:rsid w:val="24DB2CA2"/>
    <w:rsid w:val="256A1958"/>
    <w:rsid w:val="25B83019"/>
    <w:rsid w:val="266420C0"/>
    <w:rsid w:val="28BB0136"/>
    <w:rsid w:val="28C32CE5"/>
    <w:rsid w:val="296C5607"/>
    <w:rsid w:val="2A0658E2"/>
    <w:rsid w:val="2AB723EE"/>
    <w:rsid w:val="2AC52E9D"/>
    <w:rsid w:val="2C466B88"/>
    <w:rsid w:val="2CAB1C96"/>
    <w:rsid w:val="2CFD5BCA"/>
    <w:rsid w:val="2DC26670"/>
    <w:rsid w:val="2E234FBA"/>
    <w:rsid w:val="2E49582D"/>
    <w:rsid w:val="2E7237A2"/>
    <w:rsid w:val="2E760570"/>
    <w:rsid w:val="2EF147FE"/>
    <w:rsid w:val="2F3B0EE1"/>
    <w:rsid w:val="2FA74329"/>
    <w:rsid w:val="300B0F03"/>
    <w:rsid w:val="308F43D2"/>
    <w:rsid w:val="30C61144"/>
    <w:rsid w:val="31F20D75"/>
    <w:rsid w:val="31FB00B6"/>
    <w:rsid w:val="327E1E2C"/>
    <w:rsid w:val="32B21C51"/>
    <w:rsid w:val="334E7EF9"/>
    <w:rsid w:val="33884608"/>
    <w:rsid w:val="35117437"/>
    <w:rsid w:val="35CC38E4"/>
    <w:rsid w:val="37CC69AD"/>
    <w:rsid w:val="381933D4"/>
    <w:rsid w:val="38AA3CAD"/>
    <w:rsid w:val="38E87CD2"/>
    <w:rsid w:val="39691547"/>
    <w:rsid w:val="39A47CCE"/>
    <w:rsid w:val="3A4B2989"/>
    <w:rsid w:val="3BAE6961"/>
    <w:rsid w:val="3C501BEF"/>
    <w:rsid w:val="3D6925F0"/>
    <w:rsid w:val="3D6E7559"/>
    <w:rsid w:val="3D885D43"/>
    <w:rsid w:val="3D893F9F"/>
    <w:rsid w:val="3D896B2A"/>
    <w:rsid w:val="414C312F"/>
    <w:rsid w:val="416C0377"/>
    <w:rsid w:val="41810F54"/>
    <w:rsid w:val="41D440BA"/>
    <w:rsid w:val="41DA72AE"/>
    <w:rsid w:val="42276AF0"/>
    <w:rsid w:val="42A22B35"/>
    <w:rsid w:val="42F10377"/>
    <w:rsid w:val="42FB38D7"/>
    <w:rsid w:val="42FC6F4D"/>
    <w:rsid w:val="431C7B77"/>
    <w:rsid w:val="4494099E"/>
    <w:rsid w:val="46C34294"/>
    <w:rsid w:val="46CD6EF1"/>
    <w:rsid w:val="47AF41E0"/>
    <w:rsid w:val="48075168"/>
    <w:rsid w:val="485C5AAD"/>
    <w:rsid w:val="490D5251"/>
    <w:rsid w:val="4A3776EA"/>
    <w:rsid w:val="4AD27DD8"/>
    <w:rsid w:val="4CCA08D2"/>
    <w:rsid w:val="4CDC7B2C"/>
    <w:rsid w:val="4D7600E4"/>
    <w:rsid w:val="4DB46573"/>
    <w:rsid w:val="4E202BC7"/>
    <w:rsid w:val="4E520AA6"/>
    <w:rsid w:val="4F122AE3"/>
    <w:rsid w:val="4FE14864"/>
    <w:rsid w:val="5088477E"/>
    <w:rsid w:val="50BE21C6"/>
    <w:rsid w:val="51F71CF5"/>
    <w:rsid w:val="527316FD"/>
    <w:rsid w:val="52EE6F50"/>
    <w:rsid w:val="543444F7"/>
    <w:rsid w:val="54D90B14"/>
    <w:rsid w:val="56185243"/>
    <w:rsid w:val="567E3926"/>
    <w:rsid w:val="57D87FF3"/>
    <w:rsid w:val="57E5084E"/>
    <w:rsid w:val="58EC67F3"/>
    <w:rsid w:val="59EA10C3"/>
    <w:rsid w:val="5A0747B0"/>
    <w:rsid w:val="5AB06604"/>
    <w:rsid w:val="5AF17EB0"/>
    <w:rsid w:val="5B44602D"/>
    <w:rsid w:val="5B447095"/>
    <w:rsid w:val="5B4E3958"/>
    <w:rsid w:val="5B4F7564"/>
    <w:rsid w:val="5B7D76FD"/>
    <w:rsid w:val="5BF03043"/>
    <w:rsid w:val="5C27068A"/>
    <w:rsid w:val="5C380313"/>
    <w:rsid w:val="5C5B3FBA"/>
    <w:rsid w:val="5C6329D4"/>
    <w:rsid w:val="5D0159FB"/>
    <w:rsid w:val="5D560BB7"/>
    <w:rsid w:val="5DE52721"/>
    <w:rsid w:val="5E1677EE"/>
    <w:rsid w:val="5E2E2452"/>
    <w:rsid w:val="5E7A40D3"/>
    <w:rsid w:val="5F9C5E40"/>
    <w:rsid w:val="610C5D9B"/>
    <w:rsid w:val="61CA668D"/>
    <w:rsid w:val="620C5D08"/>
    <w:rsid w:val="63672CD8"/>
    <w:rsid w:val="652E4BFD"/>
    <w:rsid w:val="65D91C21"/>
    <w:rsid w:val="65DC45FA"/>
    <w:rsid w:val="664633D5"/>
    <w:rsid w:val="68983723"/>
    <w:rsid w:val="6A880284"/>
    <w:rsid w:val="6AEA1651"/>
    <w:rsid w:val="6B4C66DA"/>
    <w:rsid w:val="6B504ACC"/>
    <w:rsid w:val="6BAB6730"/>
    <w:rsid w:val="6BE47365"/>
    <w:rsid w:val="6CA963B8"/>
    <w:rsid w:val="6D2514FF"/>
    <w:rsid w:val="6DC71059"/>
    <w:rsid w:val="6DD40F6E"/>
    <w:rsid w:val="6F690D41"/>
    <w:rsid w:val="6FB73066"/>
    <w:rsid w:val="6FD005A6"/>
    <w:rsid w:val="70115DF1"/>
    <w:rsid w:val="704E51F7"/>
    <w:rsid w:val="708A4320"/>
    <w:rsid w:val="71673301"/>
    <w:rsid w:val="721E7DEF"/>
    <w:rsid w:val="729A2203"/>
    <w:rsid w:val="74104071"/>
    <w:rsid w:val="746000A9"/>
    <w:rsid w:val="746D4409"/>
    <w:rsid w:val="74DA3D44"/>
    <w:rsid w:val="755273F8"/>
    <w:rsid w:val="75845A27"/>
    <w:rsid w:val="76C1314A"/>
    <w:rsid w:val="77162F77"/>
    <w:rsid w:val="772C48CE"/>
    <w:rsid w:val="773E3E9A"/>
    <w:rsid w:val="77796308"/>
    <w:rsid w:val="77A87232"/>
    <w:rsid w:val="77EE6018"/>
    <w:rsid w:val="7805518F"/>
    <w:rsid w:val="78927FD6"/>
    <w:rsid w:val="79B10985"/>
    <w:rsid w:val="7A5A34E2"/>
    <w:rsid w:val="7D3B75CB"/>
    <w:rsid w:val="7E8B78C9"/>
    <w:rsid w:val="7EBF5FE6"/>
    <w:rsid w:val="7F625989"/>
    <w:rsid w:val="7FB9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3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pc</cp:lastModifiedBy>
  <dcterms:modified xsi:type="dcterms:W3CDTF">2020-04-13T15:06:42Z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