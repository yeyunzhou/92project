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2020年4月22日星期三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瞩目视频会议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开始时间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 xml:space="preserve">          19：30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结束时间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22：00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参加人员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谢海鸿 何辉 周怡珊 龙珊 陈良吉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缺席人员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会议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  <w:lang w:val="en-US" w:eastAsia="zh-CN"/>
              </w:rPr>
              <w:t>议</w:t>
            </w:r>
            <w:r>
              <w:rPr>
                <w:rFonts w:hint="eastAsia" w:ascii="楷体" w:hAnsi="楷体" w:eastAsia="楷体" w:cs="楷体"/>
                <w:b/>
                <w:bCs/>
                <w:sz w:val="24"/>
                <w:szCs w:val="24"/>
              </w:rPr>
              <w:t>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人事系统前期文档编写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背面试题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其他工作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30"/>
                <w:szCs w:val="30"/>
                <w:lang w:val="en-US" w:eastAsia="zh-CN"/>
              </w:rPr>
              <w:t>会议内容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：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背诵Java基础内容中的面试题31-35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讨论与面试相关的内容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框架的搭建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CDBBB"/>
    <w:multiLevelType w:val="singleLevel"/>
    <w:tmpl w:val="367CDB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F2297FE"/>
    <w:multiLevelType w:val="singleLevel"/>
    <w:tmpl w:val="7F2297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EA217D"/>
    <w:rsid w:val="00F7206E"/>
    <w:rsid w:val="00FA17BA"/>
    <w:rsid w:val="010F09B2"/>
    <w:rsid w:val="011728A7"/>
    <w:rsid w:val="011D18A7"/>
    <w:rsid w:val="018B690A"/>
    <w:rsid w:val="01C6567D"/>
    <w:rsid w:val="023A59BB"/>
    <w:rsid w:val="0260468D"/>
    <w:rsid w:val="02962745"/>
    <w:rsid w:val="02C23B4E"/>
    <w:rsid w:val="02E836CA"/>
    <w:rsid w:val="02EF67E7"/>
    <w:rsid w:val="02FD6DDD"/>
    <w:rsid w:val="03F5689C"/>
    <w:rsid w:val="04606F9E"/>
    <w:rsid w:val="04952A2A"/>
    <w:rsid w:val="04F0738B"/>
    <w:rsid w:val="0516762B"/>
    <w:rsid w:val="055C6E49"/>
    <w:rsid w:val="05961C80"/>
    <w:rsid w:val="059B0367"/>
    <w:rsid w:val="064F3380"/>
    <w:rsid w:val="065F2572"/>
    <w:rsid w:val="06CD29E0"/>
    <w:rsid w:val="07045C3D"/>
    <w:rsid w:val="0734344D"/>
    <w:rsid w:val="074763E0"/>
    <w:rsid w:val="075F7A2C"/>
    <w:rsid w:val="078A2D33"/>
    <w:rsid w:val="07EA1820"/>
    <w:rsid w:val="082308E3"/>
    <w:rsid w:val="086174D1"/>
    <w:rsid w:val="088843C6"/>
    <w:rsid w:val="088F3EF1"/>
    <w:rsid w:val="08E8187F"/>
    <w:rsid w:val="090A414D"/>
    <w:rsid w:val="0950262A"/>
    <w:rsid w:val="09995DCB"/>
    <w:rsid w:val="09D17A0D"/>
    <w:rsid w:val="09EB63FF"/>
    <w:rsid w:val="0A052805"/>
    <w:rsid w:val="0A715203"/>
    <w:rsid w:val="0AB64F9F"/>
    <w:rsid w:val="0AD30BA3"/>
    <w:rsid w:val="0AE808A8"/>
    <w:rsid w:val="0B2241DD"/>
    <w:rsid w:val="0B5E263D"/>
    <w:rsid w:val="0C763801"/>
    <w:rsid w:val="0C90676C"/>
    <w:rsid w:val="0D742BFD"/>
    <w:rsid w:val="0D9751EA"/>
    <w:rsid w:val="0DA77D16"/>
    <w:rsid w:val="0E2F60AC"/>
    <w:rsid w:val="0E4B6D39"/>
    <w:rsid w:val="0FA679C1"/>
    <w:rsid w:val="106B0A3E"/>
    <w:rsid w:val="11077831"/>
    <w:rsid w:val="111A3F7E"/>
    <w:rsid w:val="11353AD4"/>
    <w:rsid w:val="118B22D4"/>
    <w:rsid w:val="11B07E36"/>
    <w:rsid w:val="12437369"/>
    <w:rsid w:val="12582523"/>
    <w:rsid w:val="134C2403"/>
    <w:rsid w:val="139D1370"/>
    <w:rsid w:val="14070C18"/>
    <w:rsid w:val="14733909"/>
    <w:rsid w:val="153246E0"/>
    <w:rsid w:val="154D2644"/>
    <w:rsid w:val="1550021A"/>
    <w:rsid w:val="15B46742"/>
    <w:rsid w:val="15B969B0"/>
    <w:rsid w:val="15C90C21"/>
    <w:rsid w:val="16F9008F"/>
    <w:rsid w:val="17C041AF"/>
    <w:rsid w:val="17E32DC9"/>
    <w:rsid w:val="18213FFE"/>
    <w:rsid w:val="183D414F"/>
    <w:rsid w:val="183F2162"/>
    <w:rsid w:val="18C31EA9"/>
    <w:rsid w:val="18F71F27"/>
    <w:rsid w:val="1A2E63FD"/>
    <w:rsid w:val="1A606074"/>
    <w:rsid w:val="1A934533"/>
    <w:rsid w:val="1B9118E4"/>
    <w:rsid w:val="1BC06AF3"/>
    <w:rsid w:val="1BC3275E"/>
    <w:rsid w:val="1BDD393D"/>
    <w:rsid w:val="1BE15B07"/>
    <w:rsid w:val="1C070371"/>
    <w:rsid w:val="1C6904A0"/>
    <w:rsid w:val="1DCD28F8"/>
    <w:rsid w:val="1DE00F23"/>
    <w:rsid w:val="1E353BC6"/>
    <w:rsid w:val="1E43292B"/>
    <w:rsid w:val="1F0C5E17"/>
    <w:rsid w:val="1FDE1352"/>
    <w:rsid w:val="20DD325D"/>
    <w:rsid w:val="20E779F0"/>
    <w:rsid w:val="21171423"/>
    <w:rsid w:val="211745BC"/>
    <w:rsid w:val="214A1D65"/>
    <w:rsid w:val="216F33E0"/>
    <w:rsid w:val="223D4B04"/>
    <w:rsid w:val="229E1348"/>
    <w:rsid w:val="22B01FD1"/>
    <w:rsid w:val="22EE379D"/>
    <w:rsid w:val="2307407B"/>
    <w:rsid w:val="23B672AD"/>
    <w:rsid w:val="23BA701D"/>
    <w:rsid w:val="245645FC"/>
    <w:rsid w:val="24970689"/>
    <w:rsid w:val="24DB2CA2"/>
    <w:rsid w:val="254C58FA"/>
    <w:rsid w:val="256A1958"/>
    <w:rsid w:val="25B83019"/>
    <w:rsid w:val="2604585D"/>
    <w:rsid w:val="261B5DC6"/>
    <w:rsid w:val="266420C0"/>
    <w:rsid w:val="28BB0136"/>
    <w:rsid w:val="28C32CE5"/>
    <w:rsid w:val="296C5607"/>
    <w:rsid w:val="29BD71C9"/>
    <w:rsid w:val="2A0658E2"/>
    <w:rsid w:val="2A1E2DF7"/>
    <w:rsid w:val="2A7C3532"/>
    <w:rsid w:val="2AB723EE"/>
    <w:rsid w:val="2AC52E9D"/>
    <w:rsid w:val="2C0156B9"/>
    <w:rsid w:val="2C466B88"/>
    <w:rsid w:val="2CAB1C96"/>
    <w:rsid w:val="2CFD5BCA"/>
    <w:rsid w:val="2DC26670"/>
    <w:rsid w:val="2E234FBA"/>
    <w:rsid w:val="2E49582D"/>
    <w:rsid w:val="2E630B09"/>
    <w:rsid w:val="2E7237A2"/>
    <w:rsid w:val="2E760570"/>
    <w:rsid w:val="2EC2535C"/>
    <w:rsid w:val="2EF147FE"/>
    <w:rsid w:val="2EFA1B41"/>
    <w:rsid w:val="2F3B0EE1"/>
    <w:rsid w:val="2F632E57"/>
    <w:rsid w:val="2FA33CD6"/>
    <w:rsid w:val="2FA74329"/>
    <w:rsid w:val="300B0F03"/>
    <w:rsid w:val="305519F7"/>
    <w:rsid w:val="30875BDB"/>
    <w:rsid w:val="308F43D2"/>
    <w:rsid w:val="30C61144"/>
    <w:rsid w:val="30E75687"/>
    <w:rsid w:val="3109178A"/>
    <w:rsid w:val="31474510"/>
    <w:rsid w:val="31F20D75"/>
    <w:rsid w:val="31FB00B6"/>
    <w:rsid w:val="32465890"/>
    <w:rsid w:val="327E1E2C"/>
    <w:rsid w:val="329A09C5"/>
    <w:rsid w:val="32B21C51"/>
    <w:rsid w:val="32DE7AFC"/>
    <w:rsid w:val="334E7EF9"/>
    <w:rsid w:val="335F5F69"/>
    <w:rsid w:val="337B1787"/>
    <w:rsid w:val="33884608"/>
    <w:rsid w:val="339B09A0"/>
    <w:rsid w:val="345722E0"/>
    <w:rsid w:val="34B405CE"/>
    <w:rsid w:val="35117437"/>
    <w:rsid w:val="35CC38E4"/>
    <w:rsid w:val="37041558"/>
    <w:rsid w:val="374934B8"/>
    <w:rsid w:val="37604CC8"/>
    <w:rsid w:val="37783E3E"/>
    <w:rsid w:val="37CC69AD"/>
    <w:rsid w:val="3805539B"/>
    <w:rsid w:val="381933D4"/>
    <w:rsid w:val="38AA3CAD"/>
    <w:rsid w:val="38E87CD2"/>
    <w:rsid w:val="39691547"/>
    <w:rsid w:val="39A47CCE"/>
    <w:rsid w:val="39B25286"/>
    <w:rsid w:val="3A290187"/>
    <w:rsid w:val="3A4B2989"/>
    <w:rsid w:val="3A7447CB"/>
    <w:rsid w:val="3AF15073"/>
    <w:rsid w:val="3BAE6961"/>
    <w:rsid w:val="3C160C58"/>
    <w:rsid w:val="3C481601"/>
    <w:rsid w:val="3C501BEF"/>
    <w:rsid w:val="3CE1003E"/>
    <w:rsid w:val="3CF0681E"/>
    <w:rsid w:val="3D6925F0"/>
    <w:rsid w:val="3D6E7559"/>
    <w:rsid w:val="3D885D43"/>
    <w:rsid w:val="3D893F9F"/>
    <w:rsid w:val="3D896B2A"/>
    <w:rsid w:val="3F0D6ECD"/>
    <w:rsid w:val="3F351E3A"/>
    <w:rsid w:val="3FC45A47"/>
    <w:rsid w:val="3FD15350"/>
    <w:rsid w:val="402674B4"/>
    <w:rsid w:val="413E29B1"/>
    <w:rsid w:val="414C312F"/>
    <w:rsid w:val="416C0377"/>
    <w:rsid w:val="41810F54"/>
    <w:rsid w:val="41C844D7"/>
    <w:rsid w:val="41D440BA"/>
    <w:rsid w:val="41DA72AE"/>
    <w:rsid w:val="421B57FE"/>
    <w:rsid w:val="42276AF0"/>
    <w:rsid w:val="42A22B35"/>
    <w:rsid w:val="42A46945"/>
    <w:rsid w:val="42F10377"/>
    <w:rsid w:val="42F82993"/>
    <w:rsid w:val="42FB38D7"/>
    <w:rsid w:val="42FC6F4D"/>
    <w:rsid w:val="431C7B77"/>
    <w:rsid w:val="441C28FF"/>
    <w:rsid w:val="448A2EF9"/>
    <w:rsid w:val="448E2432"/>
    <w:rsid w:val="4494099E"/>
    <w:rsid w:val="44C76039"/>
    <w:rsid w:val="45C34559"/>
    <w:rsid w:val="45EA20B7"/>
    <w:rsid w:val="46050BC1"/>
    <w:rsid w:val="461B7C61"/>
    <w:rsid w:val="464A2903"/>
    <w:rsid w:val="46C34294"/>
    <w:rsid w:val="46CD6EF1"/>
    <w:rsid w:val="47AF41E0"/>
    <w:rsid w:val="48075168"/>
    <w:rsid w:val="485C5AAD"/>
    <w:rsid w:val="48FF6F66"/>
    <w:rsid w:val="490D5251"/>
    <w:rsid w:val="4A3776EA"/>
    <w:rsid w:val="4A7416B4"/>
    <w:rsid w:val="4AD27DD8"/>
    <w:rsid w:val="4AE41A47"/>
    <w:rsid w:val="4AF11D1B"/>
    <w:rsid w:val="4B315BE8"/>
    <w:rsid w:val="4BFF63C2"/>
    <w:rsid w:val="4C3D0E0F"/>
    <w:rsid w:val="4CCA08D2"/>
    <w:rsid w:val="4CDC7B2C"/>
    <w:rsid w:val="4CFA48CA"/>
    <w:rsid w:val="4D2F68B6"/>
    <w:rsid w:val="4D7600E4"/>
    <w:rsid w:val="4DAB0E84"/>
    <w:rsid w:val="4DB46573"/>
    <w:rsid w:val="4E202BC7"/>
    <w:rsid w:val="4E520AA6"/>
    <w:rsid w:val="4E8844D8"/>
    <w:rsid w:val="4F0C2E86"/>
    <w:rsid w:val="4F122AE3"/>
    <w:rsid w:val="4F5F4D55"/>
    <w:rsid w:val="4FE14864"/>
    <w:rsid w:val="5088477E"/>
    <w:rsid w:val="50A23F5B"/>
    <w:rsid w:val="50BE21C6"/>
    <w:rsid w:val="51845009"/>
    <w:rsid w:val="51B02021"/>
    <w:rsid w:val="51F71CF5"/>
    <w:rsid w:val="52375767"/>
    <w:rsid w:val="527316FD"/>
    <w:rsid w:val="52EE6F50"/>
    <w:rsid w:val="53F66B2C"/>
    <w:rsid w:val="543444F7"/>
    <w:rsid w:val="54B4505A"/>
    <w:rsid w:val="54D90B14"/>
    <w:rsid w:val="560E5414"/>
    <w:rsid w:val="56185243"/>
    <w:rsid w:val="567E3926"/>
    <w:rsid w:val="57C26FB5"/>
    <w:rsid w:val="57D87FF3"/>
    <w:rsid w:val="57E5084E"/>
    <w:rsid w:val="58EC67F3"/>
    <w:rsid w:val="597A362E"/>
    <w:rsid w:val="59EA10C3"/>
    <w:rsid w:val="5A0747B0"/>
    <w:rsid w:val="5AA926F5"/>
    <w:rsid w:val="5AB06604"/>
    <w:rsid w:val="5AEC1507"/>
    <w:rsid w:val="5AF17EB0"/>
    <w:rsid w:val="5B44602D"/>
    <w:rsid w:val="5B447095"/>
    <w:rsid w:val="5B4E3958"/>
    <w:rsid w:val="5B4F7564"/>
    <w:rsid w:val="5B7D76FD"/>
    <w:rsid w:val="5BF03043"/>
    <w:rsid w:val="5C27068A"/>
    <w:rsid w:val="5C380313"/>
    <w:rsid w:val="5C5B3FBA"/>
    <w:rsid w:val="5C6329D4"/>
    <w:rsid w:val="5D0159FB"/>
    <w:rsid w:val="5D560BB7"/>
    <w:rsid w:val="5DE52721"/>
    <w:rsid w:val="5E1677EE"/>
    <w:rsid w:val="5E2E2452"/>
    <w:rsid w:val="5E373AE9"/>
    <w:rsid w:val="5E3F2EBA"/>
    <w:rsid w:val="5E5D0FC1"/>
    <w:rsid w:val="5E7A40D3"/>
    <w:rsid w:val="5F9C5E40"/>
    <w:rsid w:val="60CE6A8B"/>
    <w:rsid w:val="60F30F88"/>
    <w:rsid w:val="610C5D9B"/>
    <w:rsid w:val="610C6F68"/>
    <w:rsid w:val="610E27B4"/>
    <w:rsid w:val="615F75DB"/>
    <w:rsid w:val="61CA668D"/>
    <w:rsid w:val="620C5D08"/>
    <w:rsid w:val="62192488"/>
    <w:rsid w:val="62911D91"/>
    <w:rsid w:val="631C2427"/>
    <w:rsid w:val="63672CD8"/>
    <w:rsid w:val="64FF3334"/>
    <w:rsid w:val="652E4BFD"/>
    <w:rsid w:val="65C0210C"/>
    <w:rsid w:val="65D91C21"/>
    <w:rsid w:val="65DC45FA"/>
    <w:rsid w:val="664633D5"/>
    <w:rsid w:val="68983723"/>
    <w:rsid w:val="6916504E"/>
    <w:rsid w:val="6980525C"/>
    <w:rsid w:val="6A880284"/>
    <w:rsid w:val="6AC92BFA"/>
    <w:rsid w:val="6AEA1651"/>
    <w:rsid w:val="6B4C66DA"/>
    <w:rsid w:val="6B504ACC"/>
    <w:rsid w:val="6BAB6730"/>
    <w:rsid w:val="6BC312D2"/>
    <w:rsid w:val="6BE47365"/>
    <w:rsid w:val="6C8B63E2"/>
    <w:rsid w:val="6C8E211A"/>
    <w:rsid w:val="6CA963B8"/>
    <w:rsid w:val="6D2514FF"/>
    <w:rsid w:val="6D572911"/>
    <w:rsid w:val="6DC71059"/>
    <w:rsid w:val="6DD01A5F"/>
    <w:rsid w:val="6DD40F6E"/>
    <w:rsid w:val="6F35793C"/>
    <w:rsid w:val="6F690D41"/>
    <w:rsid w:val="6F9445A0"/>
    <w:rsid w:val="6FB73066"/>
    <w:rsid w:val="6FD005A6"/>
    <w:rsid w:val="6FD437AD"/>
    <w:rsid w:val="70113E91"/>
    <w:rsid w:val="70115DF1"/>
    <w:rsid w:val="704E51F7"/>
    <w:rsid w:val="70783867"/>
    <w:rsid w:val="708A4320"/>
    <w:rsid w:val="714A6C80"/>
    <w:rsid w:val="71673301"/>
    <w:rsid w:val="717962C1"/>
    <w:rsid w:val="72035893"/>
    <w:rsid w:val="721E7DEF"/>
    <w:rsid w:val="729A2203"/>
    <w:rsid w:val="72AA5288"/>
    <w:rsid w:val="730938E2"/>
    <w:rsid w:val="73B217CE"/>
    <w:rsid w:val="74104071"/>
    <w:rsid w:val="746000A9"/>
    <w:rsid w:val="746D4409"/>
    <w:rsid w:val="74DA3D44"/>
    <w:rsid w:val="75177956"/>
    <w:rsid w:val="755273F8"/>
    <w:rsid w:val="75845A27"/>
    <w:rsid w:val="75FD1BA1"/>
    <w:rsid w:val="76166497"/>
    <w:rsid w:val="763441AA"/>
    <w:rsid w:val="76C1314A"/>
    <w:rsid w:val="77162F77"/>
    <w:rsid w:val="772C48CE"/>
    <w:rsid w:val="773E3E9A"/>
    <w:rsid w:val="77796308"/>
    <w:rsid w:val="77A87232"/>
    <w:rsid w:val="77EE6018"/>
    <w:rsid w:val="7805518F"/>
    <w:rsid w:val="78113136"/>
    <w:rsid w:val="782C771D"/>
    <w:rsid w:val="7840250D"/>
    <w:rsid w:val="786330E6"/>
    <w:rsid w:val="78927FD6"/>
    <w:rsid w:val="79B10985"/>
    <w:rsid w:val="7A5A34E2"/>
    <w:rsid w:val="7A87593E"/>
    <w:rsid w:val="7BFF58CF"/>
    <w:rsid w:val="7D3B75CB"/>
    <w:rsid w:val="7D7E3217"/>
    <w:rsid w:val="7D8A7030"/>
    <w:rsid w:val="7DB23A17"/>
    <w:rsid w:val="7E5434BA"/>
    <w:rsid w:val="7E8B78C9"/>
    <w:rsid w:val="7EBF5FE6"/>
    <w:rsid w:val="7F625989"/>
    <w:rsid w:val="7FB92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50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pc</cp:lastModifiedBy>
  <dcterms:modified xsi:type="dcterms:W3CDTF">2020-04-22T13:51:43Z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