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127" w:tblpY="2258"/>
        <w:tblOverlap w:val="never"/>
        <w:tblW w:w="9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3158"/>
        <w:gridCol w:w="1198"/>
        <w:gridCol w:w="4376"/>
      </w:tblGrid>
      <w:tr w:rsidR="0060332D">
        <w:trPr>
          <w:trHeight w:val="383"/>
        </w:trPr>
        <w:tc>
          <w:tcPr>
            <w:tcW w:w="1226" w:type="dxa"/>
            <w:vAlign w:val="center"/>
          </w:tcPr>
          <w:p w:rsidR="0060332D" w:rsidRDefault="00437BC1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时间</w:t>
            </w:r>
          </w:p>
        </w:tc>
        <w:tc>
          <w:tcPr>
            <w:tcW w:w="3158" w:type="dxa"/>
            <w:vAlign w:val="center"/>
          </w:tcPr>
          <w:p w:rsidR="0060332D" w:rsidRDefault="00437BC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2020年4月9日星期四</w:t>
            </w:r>
          </w:p>
        </w:tc>
        <w:tc>
          <w:tcPr>
            <w:tcW w:w="1198" w:type="dxa"/>
            <w:vAlign w:val="center"/>
          </w:tcPr>
          <w:p w:rsidR="0060332D" w:rsidRDefault="00437BC1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地点</w:t>
            </w:r>
          </w:p>
        </w:tc>
        <w:tc>
          <w:tcPr>
            <w:tcW w:w="4376" w:type="dxa"/>
            <w:vAlign w:val="center"/>
          </w:tcPr>
          <w:p w:rsidR="0060332D" w:rsidRDefault="00437BC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瞩目视频会议</w:t>
            </w:r>
          </w:p>
        </w:tc>
      </w:tr>
      <w:tr w:rsidR="0060332D">
        <w:trPr>
          <w:trHeight w:val="383"/>
        </w:trPr>
        <w:tc>
          <w:tcPr>
            <w:tcW w:w="1226" w:type="dxa"/>
            <w:vAlign w:val="center"/>
          </w:tcPr>
          <w:p w:rsidR="0060332D" w:rsidRDefault="00437BC1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主持人</w:t>
            </w:r>
          </w:p>
        </w:tc>
        <w:tc>
          <w:tcPr>
            <w:tcW w:w="3158" w:type="dxa"/>
            <w:vAlign w:val="center"/>
          </w:tcPr>
          <w:p w:rsidR="0060332D" w:rsidRDefault="00437BC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谢海鸿</w:t>
            </w:r>
          </w:p>
        </w:tc>
        <w:tc>
          <w:tcPr>
            <w:tcW w:w="1198" w:type="dxa"/>
            <w:vAlign w:val="center"/>
          </w:tcPr>
          <w:p w:rsidR="0060332D" w:rsidRDefault="00437BC1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记录人</w:t>
            </w:r>
          </w:p>
        </w:tc>
        <w:tc>
          <w:tcPr>
            <w:tcW w:w="4376" w:type="dxa"/>
            <w:vAlign w:val="center"/>
          </w:tcPr>
          <w:p w:rsidR="0060332D" w:rsidRDefault="00437BC1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</w:rPr>
              <w:t>陈良吉</w:t>
            </w:r>
            <w:proofErr w:type="gramEnd"/>
          </w:p>
        </w:tc>
      </w:tr>
      <w:tr w:rsidR="0060332D">
        <w:trPr>
          <w:trHeight w:val="383"/>
        </w:trPr>
        <w:tc>
          <w:tcPr>
            <w:tcW w:w="1226" w:type="dxa"/>
            <w:vAlign w:val="center"/>
          </w:tcPr>
          <w:p w:rsidR="0060332D" w:rsidRDefault="00437BC1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参加人员</w:t>
            </w:r>
          </w:p>
        </w:tc>
        <w:tc>
          <w:tcPr>
            <w:tcW w:w="8732" w:type="dxa"/>
            <w:gridSpan w:val="3"/>
            <w:vAlign w:val="center"/>
          </w:tcPr>
          <w:p w:rsidR="0060332D" w:rsidRDefault="00437BC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谢海鸿 何辉 周怡珊 龙珊 </w:t>
            </w:r>
            <w:proofErr w:type="gramStart"/>
            <w:r>
              <w:rPr>
                <w:rFonts w:ascii="楷体" w:eastAsia="楷体" w:hAnsi="楷体" w:cs="楷体" w:hint="eastAsia"/>
                <w:sz w:val="24"/>
              </w:rPr>
              <w:t>陈良吉</w:t>
            </w:r>
            <w:proofErr w:type="gramEnd"/>
          </w:p>
        </w:tc>
      </w:tr>
      <w:tr w:rsidR="0060332D">
        <w:trPr>
          <w:trHeight w:val="383"/>
        </w:trPr>
        <w:tc>
          <w:tcPr>
            <w:tcW w:w="1226" w:type="dxa"/>
            <w:vAlign w:val="center"/>
          </w:tcPr>
          <w:p w:rsidR="0060332D" w:rsidRDefault="00437BC1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缺席人员</w:t>
            </w:r>
          </w:p>
        </w:tc>
        <w:tc>
          <w:tcPr>
            <w:tcW w:w="8732" w:type="dxa"/>
            <w:gridSpan w:val="3"/>
            <w:vAlign w:val="center"/>
          </w:tcPr>
          <w:p w:rsidR="0060332D" w:rsidRDefault="00437BC1">
            <w:p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无</w:t>
            </w:r>
          </w:p>
        </w:tc>
      </w:tr>
      <w:tr w:rsidR="0060332D">
        <w:trPr>
          <w:trHeight w:val="572"/>
        </w:trPr>
        <w:tc>
          <w:tcPr>
            <w:tcW w:w="1226" w:type="dxa"/>
            <w:vAlign w:val="center"/>
          </w:tcPr>
          <w:p w:rsidR="0060332D" w:rsidRDefault="00437BC1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会议议题</w:t>
            </w:r>
          </w:p>
        </w:tc>
        <w:tc>
          <w:tcPr>
            <w:tcW w:w="8732" w:type="dxa"/>
            <w:gridSpan w:val="3"/>
            <w:vAlign w:val="center"/>
          </w:tcPr>
          <w:p w:rsidR="0060332D" w:rsidRDefault="00897912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人事系统项目计划</w:t>
            </w:r>
            <w:r w:rsidR="00437BC1">
              <w:rPr>
                <w:rFonts w:ascii="楷体" w:eastAsia="楷体" w:hAnsi="楷体" w:cs="楷体" w:hint="eastAsia"/>
                <w:sz w:val="24"/>
              </w:rPr>
              <w:t>的编写</w:t>
            </w:r>
          </w:p>
          <w:p w:rsidR="0060332D" w:rsidRDefault="00437BC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其他工作</w:t>
            </w:r>
          </w:p>
        </w:tc>
      </w:tr>
      <w:tr w:rsidR="0060332D">
        <w:trPr>
          <w:trHeight w:val="6806"/>
        </w:trPr>
        <w:tc>
          <w:tcPr>
            <w:tcW w:w="9958" w:type="dxa"/>
            <w:gridSpan w:val="4"/>
            <w:vAlign w:val="center"/>
          </w:tcPr>
          <w:p w:rsidR="0060332D" w:rsidRDefault="00437BC1">
            <w:pPr>
              <w:pStyle w:val="1"/>
              <w:widowControl/>
              <w:shd w:val="clear" w:color="auto" w:fill="FAFBFC"/>
              <w:spacing w:beforeAutospacing="0" w:afterAutospacing="0" w:line="19" w:lineRule="atLeast"/>
              <w:rPr>
                <w:rFonts w:ascii="楷体" w:eastAsia="楷体" w:hAnsi="楷体" w:cs="楷体" w:hint="default"/>
                <w:sz w:val="21"/>
                <w:szCs w:val="21"/>
              </w:rPr>
            </w:pPr>
            <w:r>
              <w:rPr>
                <w:rFonts w:ascii="楷体" w:eastAsia="楷体" w:hAnsi="楷体" w:cs="楷体"/>
                <w:sz w:val="30"/>
                <w:szCs w:val="30"/>
              </w:rPr>
              <w:t>会议内容</w:t>
            </w:r>
            <w:r>
              <w:rPr>
                <w:rFonts w:ascii="楷体" w:eastAsia="楷体" w:hAnsi="楷体" w:cs="楷体"/>
                <w:sz w:val="21"/>
                <w:szCs w:val="21"/>
              </w:rPr>
              <w:t>：</w:t>
            </w:r>
          </w:p>
          <w:p w:rsidR="0060332D" w:rsidRDefault="00437BC1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谢海鸿：</w:t>
            </w:r>
          </w:p>
          <w:p w:rsidR="0060332D" w:rsidRDefault="001D3C36">
            <w:pPr>
              <w:numPr>
                <w:ilvl w:val="0"/>
                <w:numId w:val="2"/>
              </w:numPr>
              <w:spacing w:line="360" w:lineRule="auto"/>
              <w:ind w:firstLineChars="300" w:firstLine="72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分配任务，大家一起对项目计划</w:t>
            </w:r>
            <w:bookmarkStart w:id="0" w:name="_GoBack"/>
            <w:bookmarkEnd w:id="0"/>
            <w:r w:rsidR="00437BC1">
              <w:rPr>
                <w:rFonts w:hint="eastAsia"/>
                <w:color w:val="000000"/>
                <w:sz w:val="24"/>
              </w:rPr>
              <w:t>进行初步编辑</w:t>
            </w:r>
          </w:p>
          <w:p w:rsidR="0060332D" w:rsidRDefault="00437BC1">
            <w:pPr>
              <w:numPr>
                <w:ilvl w:val="0"/>
                <w:numId w:val="2"/>
              </w:numPr>
              <w:spacing w:line="360" w:lineRule="auto"/>
              <w:ind w:firstLineChars="300" w:firstLine="72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指出</w:t>
            </w:r>
            <w:proofErr w:type="gramStart"/>
            <w:r>
              <w:rPr>
                <w:rFonts w:hint="eastAsia"/>
                <w:color w:val="000000"/>
                <w:sz w:val="24"/>
              </w:rPr>
              <w:t>陈良吉在</w:t>
            </w:r>
            <w:proofErr w:type="gramEnd"/>
            <w:r>
              <w:rPr>
                <w:rFonts w:hint="eastAsia"/>
                <w:color w:val="000000"/>
                <w:sz w:val="24"/>
              </w:rPr>
              <w:t>昨天工作中的不足，并令其加以改善</w:t>
            </w:r>
          </w:p>
          <w:p w:rsidR="0060332D" w:rsidRDefault="00437BC1">
            <w:pPr>
              <w:numPr>
                <w:ilvl w:val="0"/>
                <w:numId w:val="2"/>
              </w:numPr>
              <w:spacing w:line="360" w:lineRule="auto"/>
              <w:ind w:firstLineChars="300" w:firstLine="72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组织编辑项目计划</w:t>
            </w:r>
          </w:p>
          <w:p w:rsidR="0060332D" w:rsidRDefault="00437BC1">
            <w:pPr>
              <w:numPr>
                <w:ilvl w:val="0"/>
                <w:numId w:val="2"/>
              </w:numPr>
              <w:spacing w:line="360" w:lineRule="auto"/>
              <w:ind w:firstLineChars="300" w:firstLine="72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纠正大家学习态度，要多花时间在</w:t>
            </w:r>
            <w:proofErr w:type="gramStart"/>
            <w:r>
              <w:rPr>
                <w:rFonts w:hint="eastAsia"/>
                <w:color w:val="000000"/>
                <w:sz w:val="24"/>
              </w:rPr>
              <w:t>写项目</w:t>
            </w:r>
            <w:proofErr w:type="gramEnd"/>
            <w:r>
              <w:rPr>
                <w:rFonts w:hint="eastAsia"/>
                <w:color w:val="000000"/>
                <w:sz w:val="24"/>
              </w:rPr>
              <w:t>上，按时按量完成计划中的当日任务</w:t>
            </w:r>
          </w:p>
          <w:p w:rsidR="0060332D" w:rsidRDefault="00437BC1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何辉：</w:t>
            </w:r>
          </w:p>
          <w:p w:rsidR="0060332D" w:rsidRDefault="00437BC1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带领大家一起学习了在</w:t>
            </w:r>
            <w:r>
              <w:rPr>
                <w:rFonts w:hint="eastAsia"/>
                <w:color w:val="000000"/>
                <w:sz w:val="24"/>
              </w:rPr>
              <w:t>idea</w:t>
            </w:r>
            <w:r>
              <w:rPr>
                <w:rFonts w:hint="eastAsia"/>
                <w:color w:val="000000"/>
                <w:sz w:val="24"/>
              </w:rPr>
              <w:t>中设置配置</w:t>
            </w:r>
            <w:proofErr w:type="spellStart"/>
            <w:r>
              <w:rPr>
                <w:rFonts w:hint="eastAsia"/>
                <w:color w:val="000000"/>
                <w:sz w:val="24"/>
              </w:rPr>
              <w:t>springboot</w:t>
            </w:r>
            <w:proofErr w:type="spellEnd"/>
            <w:r>
              <w:rPr>
                <w:rFonts w:hint="eastAsia"/>
                <w:color w:val="000000"/>
                <w:sz w:val="24"/>
              </w:rPr>
              <w:t>工程的热部署</w:t>
            </w:r>
          </w:p>
          <w:p w:rsidR="0060332D" w:rsidRDefault="00437BC1">
            <w:pPr>
              <w:numPr>
                <w:ilvl w:val="0"/>
                <w:numId w:val="3"/>
              </w:numPr>
              <w:spacing w:line="360" w:lineRule="auto"/>
              <w:ind w:firstLineChars="300" w:firstLine="72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项目编写前后端分离，建立命名规范约定</w:t>
            </w:r>
          </w:p>
          <w:p w:rsidR="0060332D" w:rsidRDefault="00437BC1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陈良吉：</w:t>
            </w:r>
          </w:p>
          <w:p w:rsidR="0060332D" w:rsidRDefault="00437BC1">
            <w:pPr>
              <w:numPr>
                <w:ilvl w:val="0"/>
                <w:numId w:val="4"/>
              </w:numPr>
              <w:spacing w:line="360" w:lineRule="auto"/>
              <w:ind w:firstLineChars="300" w:firstLine="72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提出要先对项目需求设计加以完善再对其进行文档编写</w:t>
            </w:r>
          </w:p>
          <w:p w:rsidR="0060332D" w:rsidRDefault="0013787D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周怡珊</w:t>
            </w:r>
            <w:r>
              <w:rPr>
                <w:rFonts w:hint="eastAsia"/>
                <w:color w:val="000000"/>
                <w:sz w:val="24"/>
              </w:rPr>
              <w:t>、</w:t>
            </w:r>
            <w:r>
              <w:rPr>
                <w:color w:val="000000"/>
                <w:sz w:val="24"/>
              </w:rPr>
              <w:t>龙珊</w:t>
            </w:r>
            <w:r>
              <w:rPr>
                <w:rFonts w:hint="eastAsia"/>
                <w:color w:val="000000"/>
                <w:sz w:val="24"/>
              </w:rPr>
              <w:t>：积极</w:t>
            </w:r>
            <w:r>
              <w:rPr>
                <w:color w:val="000000"/>
                <w:sz w:val="24"/>
              </w:rPr>
              <w:t>配合完成项目计划的编写</w:t>
            </w:r>
          </w:p>
          <w:p w:rsidR="0060332D" w:rsidRDefault="0060332D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60332D" w:rsidRDefault="0060332D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60332D" w:rsidRDefault="0060332D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60332D" w:rsidRDefault="0060332D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60332D" w:rsidRDefault="0060332D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60332D" w:rsidRDefault="0060332D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</w:tc>
      </w:tr>
    </w:tbl>
    <w:p w:rsidR="0060332D" w:rsidRDefault="00437BC1">
      <w:pPr>
        <w:jc w:val="center"/>
        <w:rPr>
          <w:rFonts w:ascii="楷体" w:eastAsia="楷体" w:hAnsi="楷体" w:cs="楷体"/>
          <w:b/>
          <w:bCs/>
          <w:sz w:val="48"/>
          <w:szCs w:val="48"/>
        </w:rPr>
      </w:pPr>
      <w:r>
        <w:rPr>
          <w:rFonts w:ascii="楷体" w:eastAsia="楷体" w:hAnsi="楷体" w:cs="楷体" w:hint="eastAsia"/>
          <w:b/>
          <w:bCs/>
          <w:sz w:val="48"/>
          <w:szCs w:val="48"/>
        </w:rPr>
        <w:t>会议记录</w:t>
      </w:r>
    </w:p>
    <w:sectPr w:rsidR="0060332D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968" w:rsidRDefault="004E1968">
      <w:r>
        <w:separator/>
      </w:r>
    </w:p>
  </w:endnote>
  <w:endnote w:type="continuationSeparator" w:id="0">
    <w:p w:rsidR="004E1968" w:rsidRDefault="004E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2D" w:rsidRDefault="00437BC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60332D" w:rsidRDefault="00437BC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D3C36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" filled="f" stroked="f">
              <v:textbox style="mso-fit-shape-to-text:t" inset="0,0,0,0">
                <w:txbxContent>
                  <w:p w:rsidR="0060332D" w:rsidRDefault="00437BC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D3C36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968" w:rsidRDefault="004E1968">
      <w:r>
        <w:separator/>
      </w:r>
    </w:p>
  </w:footnote>
  <w:footnote w:type="continuationSeparator" w:id="0">
    <w:p w:rsidR="004E1968" w:rsidRDefault="004E19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2D" w:rsidRDefault="0060332D">
    <w:pPr>
      <w:pStyle w:val="a4"/>
      <w:jc w:val="left"/>
      <w:rPr>
        <w:rFonts w:ascii="楷体" w:eastAsia="楷体" w:hAnsi="楷体" w:cs="楷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1F0B0"/>
    <w:multiLevelType w:val="singleLevel"/>
    <w:tmpl w:val="B761F0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59F399"/>
    <w:multiLevelType w:val="singleLevel"/>
    <w:tmpl w:val="E659F3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BDB9C2"/>
    <w:multiLevelType w:val="singleLevel"/>
    <w:tmpl w:val="1DBDB9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2297FE"/>
    <w:multiLevelType w:val="singleLevel"/>
    <w:tmpl w:val="7F2297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3787D"/>
    <w:rsid w:val="00156B8C"/>
    <w:rsid w:val="001B3C67"/>
    <w:rsid w:val="001D3C36"/>
    <w:rsid w:val="001E700E"/>
    <w:rsid w:val="00351E9E"/>
    <w:rsid w:val="0036019D"/>
    <w:rsid w:val="00437BC1"/>
    <w:rsid w:val="004E1968"/>
    <w:rsid w:val="0060332D"/>
    <w:rsid w:val="006069D6"/>
    <w:rsid w:val="00736D7B"/>
    <w:rsid w:val="007D6A60"/>
    <w:rsid w:val="00897912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11728A7"/>
    <w:rsid w:val="02962745"/>
    <w:rsid w:val="02EF67E7"/>
    <w:rsid w:val="02FD6DDD"/>
    <w:rsid w:val="04606F9E"/>
    <w:rsid w:val="04F0738B"/>
    <w:rsid w:val="055C6E49"/>
    <w:rsid w:val="064F3380"/>
    <w:rsid w:val="088F3EF1"/>
    <w:rsid w:val="0950262A"/>
    <w:rsid w:val="09995DCB"/>
    <w:rsid w:val="09EB63FF"/>
    <w:rsid w:val="0A715203"/>
    <w:rsid w:val="0B2241DD"/>
    <w:rsid w:val="0B5E263D"/>
    <w:rsid w:val="0D9751EA"/>
    <w:rsid w:val="111A3F7E"/>
    <w:rsid w:val="11353AD4"/>
    <w:rsid w:val="14070C18"/>
    <w:rsid w:val="154D2644"/>
    <w:rsid w:val="15B969B0"/>
    <w:rsid w:val="15C90C21"/>
    <w:rsid w:val="16F9008F"/>
    <w:rsid w:val="183F2162"/>
    <w:rsid w:val="18F71F27"/>
    <w:rsid w:val="1B9118E4"/>
    <w:rsid w:val="1FDE1352"/>
    <w:rsid w:val="20DD325D"/>
    <w:rsid w:val="21171423"/>
    <w:rsid w:val="22B01FD1"/>
    <w:rsid w:val="2307407B"/>
    <w:rsid w:val="23BA701D"/>
    <w:rsid w:val="24DB2CA2"/>
    <w:rsid w:val="256A1958"/>
    <w:rsid w:val="25B83019"/>
    <w:rsid w:val="28C32CE5"/>
    <w:rsid w:val="296C5607"/>
    <w:rsid w:val="2A0658E2"/>
    <w:rsid w:val="2AC52E9D"/>
    <w:rsid w:val="2CFD5BCA"/>
    <w:rsid w:val="2DC26670"/>
    <w:rsid w:val="2E234FBA"/>
    <w:rsid w:val="2E49582D"/>
    <w:rsid w:val="2E7237A2"/>
    <w:rsid w:val="2E760570"/>
    <w:rsid w:val="2EF147FE"/>
    <w:rsid w:val="2F3B0EE1"/>
    <w:rsid w:val="2FA74329"/>
    <w:rsid w:val="308F43D2"/>
    <w:rsid w:val="31FB00B6"/>
    <w:rsid w:val="327E1E2C"/>
    <w:rsid w:val="32B21C51"/>
    <w:rsid w:val="35CC38E4"/>
    <w:rsid w:val="39691547"/>
    <w:rsid w:val="3BAE6961"/>
    <w:rsid w:val="3D6E7559"/>
    <w:rsid w:val="3D885D43"/>
    <w:rsid w:val="3D893F9F"/>
    <w:rsid w:val="3D896B2A"/>
    <w:rsid w:val="414C312F"/>
    <w:rsid w:val="416C0377"/>
    <w:rsid w:val="41D440BA"/>
    <w:rsid w:val="42276AF0"/>
    <w:rsid w:val="42FC6F4D"/>
    <w:rsid w:val="431C7B77"/>
    <w:rsid w:val="46CD6EF1"/>
    <w:rsid w:val="48075168"/>
    <w:rsid w:val="485C5AAD"/>
    <w:rsid w:val="490D5251"/>
    <w:rsid w:val="4AD27DD8"/>
    <w:rsid w:val="4CDC7B2C"/>
    <w:rsid w:val="4E520AA6"/>
    <w:rsid w:val="4FE14864"/>
    <w:rsid w:val="5088477E"/>
    <w:rsid w:val="543444F7"/>
    <w:rsid w:val="54D90B14"/>
    <w:rsid w:val="567E3926"/>
    <w:rsid w:val="57E5084E"/>
    <w:rsid w:val="59EA10C3"/>
    <w:rsid w:val="5AB06604"/>
    <w:rsid w:val="5AF17EB0"/>
    <w:rsid w:val="5B44602D"/>
    <w:rsid w:val="5B447095"/>
    <w:rsid w:val="5B4E3958"/>
    <w:rsid w:val="5C27068A"/>
    <w:rsid w:val="5C6329D4"/>
    <w:rsid w:val="5E2E2452"/>
    <w:rsid w:val="61CA668D"/>
    <w:rsid w:val="65D91C21"/>
    <w:rsid w:val="68983723"/>
    <w:rsid w:val="6BAB6730"/>
    <w:rsid w:val="6CA963B8"/>
    <w:rsid w:val="6D2514FF"/>
    <w:rsid w:val="6DC71059"/>
    <w:rsid w:val="6DD40F6E"/>
    <w:rsid w:val="6F690D41"/>
    <w:rsid w:val="6FB73066"/>
    <w:rsid w:val="704E51F7"/>
    <w:rsid w:val="71673301"/>
    <w:rsid w:val="729A2203"/>
    <w:rsid w:val="74104071"/>
    <w:rsid w:val="746000A9"/>
    <w:rsid w:val="746D4409"/>
    <w:rsid w:val="76C1314A"/>
    <w:rsid w:val="773E3E9A"/>
    <w:rsid w:val="77796308"/>
    <w:rsid w:val="77A87232"/>
    <w:rsid w:val="77EE6018"/>
    <w:rsid w:val="7805518F"/>
    <w:rsid w:val="7D3B75CB"/>
    <w:rsid w:val="7EBF5FE6"/>
    <w:rsid w:val="7FB9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TotalTime>32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酒哩</dc:creator>
  <cp:lastModifiedBy>Windows 用户</cp:lastModifiedBy>
  <cp:revision>15</cp:revision>
  <dcterms:created xsi:type="dcterms:W3CDTF">2020-04-08T08:25:00Z</dcterms:created>
  <dcterms:modified xsi:type="dcterms:W3CDTF">2020-04-09T13:39:00Z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