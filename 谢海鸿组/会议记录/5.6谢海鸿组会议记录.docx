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3158"/>
        <w:gridCol w:w="1198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2020年5月6日星期三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地点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瞩目视频会议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开始时间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 xml:space="preserve">          19：30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结束时间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22：00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主持人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谢海鸿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记录人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陈良吉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参加人员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谢海鸿 何辉 周怡珊 龙珊 陈良吉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缺席人员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  <w:t>会议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议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  <w:t>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人事系统编码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背面试题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其他工作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6" w:hRule="atLeast"/>
        </w:trPr>
        <w:tc>
          <w:tcPr>
            <w:tcW w:w="995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lang w:val="en-US" w:eastAsia="zh-CN"/>
              </w:rPr>
              <w:t>会议内容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：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背诵CSDN中的异常和网络的面试题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讨论与面试相关的内容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各自负责模块的编码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对项目进行了进一步的整合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处理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一些后台的bug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CDBBB"/>
    <w:multiLevelType w:val="singleLevel"/>
    <w:tmpl w:val="367CDB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2297FE"/>
    <w:multiLevelType w:val="singleLevel"/>
    <w:tmpl w:val="7F229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625134"/>
    <w:rsid w:val="00736D7B"/>
    <w:rsid w:val="007D6A60"/>
    <w:rsid w:val="008D2A95"/>
    <w:rsid w:val="009C3A99"/>
    <w:rsid w:val="00A32D88"/>
    <w:rsid w:val="00BA6C1A"/>
    <w:rsid w:val="00BC154E"/>
    <w:rsid w:val="00BC4CD1"/>
    <w:rsid w:val="00CA270E"/>
    <w:rsid w:val="00CC0BB3"/>
    <w:rsid w:val="00E91BBE"/>
    <w:rsid w:val="00EA217D"/>
    <w:rsid w:val="00F7206E"/>
    <w:rsid w:val="00FA17BA"/>
    <w:rsid w:val="010F09B2"/>
    <w:rsid w:val="011728A7"/>
    <w:rsid w:val="011D18A7"/>
    <w:rsid w:val="01624AED"/>
    <w:rsid w:val="018B690A"/>
    <w:rsid w:val="01C6567D"/>
    <w:rsid w:val="023A59BB"/>
    <w:rsid w:val="0260468D"/>
    <w:rsid w:val="02962745"/>
    <w:rsid w:val="02C23B4E"/>
    <w:rsid w:val="02E836CA"/>
    <w:rsid w:val="02EF67E7"/>
    <w:rsid w:val="02FD6DDD"/>
    <w:rsid w:val="03974FB0"/>
    <w:rsid w:val="03F5689C"/>
    <w:rsid w:val="04606F9E"/>
    <w:rsid w:val="04952A2A"/>
    <w:rsid w:val="04F0738B"/>
    <w:rsid w:val="0516762B"/>
    <w:rsid w:val="055C6E49"/>
    <w:rsid w:val="05961C80"/>
    <w:rsid w:val="059B0367"/>
    <w:rsid w:val="06412A2B"/>
    <w:rsid w:val="064F3380"/>
    <w:rsid w:val="065F2572"/>
    <w:rsid w:val="06CD29E0"/>
    <w:rsid w:val="07045C3D"/>
    <w:rsid w:val="0734344D"/>
    <w:rsid w:val="074763E0"/>
    <w:rsid w:val="075F7A2C"/>
    <w:rsid w:val="078A2D33"/>
    <w:rsid w:val="07EA1820"/>
    <w:rsid w:val="082308E3"/>
    <w:rsid w:val="086174D1"/>
    <w:rsid w:val="088843C6"/>
    <w:rsid w:val="088F3EF1"/>
    <w:rsid w:val="08A12B8E"/>
    <w:rsid w:val="08E8187F"/>
    <w:rsid w:val="090A414D"/>
    <w:rsid w:val="091F7F3A"/>
    <w:rsid w:val="0950262A"/>
    <w:rsid w:val="09995DCB"/>
    <w:rsid w:val="09B67396"/>
    <w:rsid w:val="09D17A0D"/>
    <w:rsid w:val="09EB63FF"/>
    <w:rsid w:val="0A052805"/>
    <w:rsid w:val="0A715203"/>
    <w:rsid w:val="0AB64F9F"/>
    <w:rsid w:val="0AD30BA3"/>
    <w:rsid w:val="0AE808A8"/>
    <w:rsid w:val="0B2241DD"/>
    <w:rsid w:val="0B5E263D"/>
    <w:rsid w:val="0C330802"/>
    <w:rsid w:val="0C763801"/>
    <w:rsid w:val="0C90676C"/>
    <w:rsid w:val="0D742BFD"/>
    <w:rsid w:val="0D9751EA"/>
    <w:rsid w:val="0DA77D16"/>
    <w:rsid w:val="0DE200B9"/>
    <w:rsid w:val="0DE8539D"/>
    <w:rsid w:val="0E2F60AC"/>
    <w:rsid w:val="0E4B6D39"/>
    <w:rsid w:val="0FA679C1"/>
    <w:rsid w:val="106B0A3E"/>
    <w:rsid w:val="11077831"/>
    <w:rsid w:val="111A3F7E"/>
    <w:rsid w:val="11353AD4"/>
    <w:rsid w:val="118B22D4"/>
    <w:rsid w:val="11B07E36"/>
    <w:rsid w:val="12437369"/>
    <w:rsid w:val="124B0893"/>
    <w:rsid w:val="12582523"/>
    <w:rsid w:val="134C2403"/>
    <w:rsid w:val="139D1370"/>
    <w:rsid w:val="14070C18"/>
    <w:rsid w:val="14733909"/>
    <w:rsid w:val="153246E0"/>
    <w:rsid w:val="15477EAB"/>
    <w:rsid w:val="154D2644"/>
    <w:rsid w:val="1550021A"/>
    <w:rsid w:val="15B46742"/>
    <w:rsid w:val="15B969B0"/>
    <w:rsid w:val="15C90C21"/>
    <w:rsid w:val="16A839C9"/>
    <w:rsid w:val="16EB3849"/>
    <w:rsid w:val="16F9008F"/>
    <w:rsid w:val="17C041AF"/>
    <w:rsid w:val="17E32DC9"/>
    <w:rsid w:val="18213FFE"/>
    <w:rsid w:val="183D414F"/>
    <w:rsid w:val="183F2162"/>
    <w:rsid w:val="18C31EA9"/>
    <w:rsid w:val="18CD62CB"/>
    <w:rsid w:val="18F71F27"/>
    <w:rsid w:val="191A37E0"/>
    <w:rsid w:val="198C20D4"/>
    <w:rsid w:val="1A1D4A49"/>
    <w:rsid w:val="1A2E63FD"/>
    <w:rsid w:val="1A606074"/>
    <w:rsid w:val="1A934533"/>
    <w:rsid w:val="1B9118E4"/>
    <w:rsid w:val="1BC06AF3"/>
    <w:rsid w:val="1BC3275E"/>
    <w:rsid w:val="1BDD393D"/>
    <w:rsid w:val="1BE15B07"/>
    <w:rsid w:val="1C070371"/>
    <w:rsid w:val="1C6904A0"/>
    <w:rsid w:val="1CDB1304"/>
    <w:rsid w:val="1D1312EF"/>
    <w:rsid w:val="1DCD28F8"/>
    <w:rsid w:val="1DE00F23"/>
    <w:rsid w:val="1E0F3302"/>
    <w:rsid w:val="1E353BC6"/>
    <w:rsid w:val="1E43292B"/>
    <w:rsid w:val="1F0C5E17"/>
    <w:rsid w:val="1FDA2A70"/>
    <w:rsid w:val="1FDE1352"/>
    <w:rsid w:val="20D224A3"/>
    <w:rsid w:val="20DD325D"/>
    <w:rsid w:val="20DF5E2E"/>
    <w:rsid w:val="20E779F0"/>
    <w:rsid w:val="21171423"/>
    <w:rsid w:val="211745BC"/>
    <w:rsid w:val="214A1D65"/>
    <w:rsid w:val="216F33E0"/>
    <w:rsid w:val="21E42C96"/>
    <w:rsid w:val="223D4B04"/>
    <w:rsid w:val="229E1348"/>
    <w:rsid w:val="22B01FD1"/>
    <w:rsid w:val="22EE379D"/>
    <w:rsid w:val="2307407B"/>
    <w:rsid w:val="23B672AD"/>
    <w:rsid w:val="23BA701D"/>
    <w:rsid w:val="245645FC"/>
    <w:rsid w:val="246E54DA"/>
    <w:rsid w:val="24792D6A"/>
    <w:rsid w:val="24970689"/>
    <w:rsid w:val="24DB2CA2"/>
    <w:rsid w:val="254C58FA"/>
    <w:rsid w:val="256A1958"/>
    <w:rsid w:val="25B83019"/>
    <w:rsid w:val="2604585D"/>
    <w:rsid w:val="261B5DC6"/>
    <w:rsid w:val="266420C0"/>
    <w:rsid w:val="26CB4BE9"/>
    <w:rsid w:val="28BB0136"/>
    <w:rsid w:val="28C32CE5"/>
    <w:rsid w:val="296C5607"/>
    <w:rsid w:val="29BD71C9"/>
    <w:rsid w:val="2A0658E2"/>
    <w:rsid w:val="2A1E2DF7"/>
    <w:rsid w:val="2A6C07DF"/>
    <w:rsid w:val="2A7C3532"/>
    <w:rsid w:val="2A9543A3"/>
    <w:rsid w:val="2AB723EE"/>
    <w:rsid w:val="2AC52E9D"/>
    <w:rsid w:val="2C0156B9"/>
    <w:rsid w:val="2C466B88"/>
    <w:rsid w:val="2C6A4718"/>
    <w:rsid w:val="2CAB1C96"/>
    <w:rsid w:val="2CFD5BCA"/>
    <w:rsid w:val="2DC26670"/>
    <w:rsid w:val="2E234FBA"/>
    <w:rsid w:val="2E49582D"/>
    <w:rsid w:val="2E630B09"/>
    <w:rsid w:val="2E7237A2"/>
    <w:rsid w:val="2E760570"/>
    <w:rsid w:val="2EBC5F24"/>
    <w:rsid w:val="2EC2535C"/>
    <w:rsid w:val="2EF147FE"/>
    <w:rsid w:val="2EFA1B41"/>
    <w:rsid w:val="2F3B0EE1"/>
    <w:rsid w:val="2F632E57"/>
    <w:rsid w:val="2FA33CD6"/>
    <w:rsid w:val="2FA74329"/>
    <w:rsid w:val="300B0F03"/>
    <w:rsid w:val="305519F7"/>
    <w:rsid w:val="30875BDB"/>
    <w:rsid w:val="308F43D2"/>
    <w:rsid w:val="30C61144"/>
    <w:rsid w:val="30E75687"/>
    <w:rsid w:val="3109178A"/>
    <w:rsid w:val="31474510"/>
    <w:rsid w:val="31F20D75"/>
    <w:rsid w:val="31FB00B6"/>
    <w:rsid w:val="32392151"/>
    <w:rsid w:val="32465890"/>
    <w:rsid w:val="327E1E2C"/>
    <w:rsid w:val="329A09C5"/>
    <w:rsid w:val="32B21C51"/>
    <w:rsid w:val="32DE7AFC"/>
    <w:rsid w:val="334E7EF9"/>
    <w:rsid w:val="335F5F69"/>
    <w:rsid w:val="337B1787"/>
    <w:rsid w:val="33884608"/>
    <w:rsid w:val="339B09A0"/>
    <w:rsid w:val="345722E0"/>
    <w:rsid w:val="34B405CE"/>
    <w:rsid w:val="35117437"/>
    <w:rsid w:val="355F237A"/>
    <w:rsid w:val="35CC38E4"/>
    <w:rsid w:val="36093AB0"/>
    <w:rsid w:val="37041558"/>
    <w:rsid w:val="374934B8"/>
    <w:rsid w:val="37604CC8"/>
    <w:rsid w:val="37783E3E"/>
    <w:rsid w:val="37CC69AD"/>
    <w:rsid w:val="3805539B"/>
    <w:rsid w:val="381933D4"/>
    <w:rsid w:val="38AA3CAD"/>
    <w:rsid w:val="38E87CD2"/>
    <w:rsid w:val="39691547"/>
    <w:rsid w:val="39A47CCE"/>
    <w:rsid w:val="39B25286"/>
    <w:rsid w:val="3A290187"/>
    <w:rsid w:val="3A4B2989"/>
    <w:rsid w:val="3A7447CB"/>
    <w:rsid w:val="3AF15073"/>
    <w:rsid w:val="3B3F438A"/>
    <w:rsid w:val="3B431856"/>
    <w:rsid w:val="3BAE6961"/>
    <w:rsid w:val="3C160C58"/>
    <w:rsid w:val="3C3E069A"/>
    <w:rsid w:val="3C481601"/>
    <w:rsid w:val="3C501BEF"/>
    <w:rsid w:val="3CE1003E"/>
    <w:rsid w:val="3CF0681E"/>
    <w:rsid w:val="3D6925F0"/>
    <w:rsid w:val="3D6E7559"/>
    <w:rsid w:val="3D885D43"/>
    <w:rsid w:val="3D893F9F"/>
    <w:rsid w:val="3D896B2A"/>
    <w:rsid w:val="3E484ED8"/>
    <w:rsid w:val="3E6E65CC"/>
    <w:rsid w:val="3F0D6ECD"/>
    <w:rsid w:val="3F315BE0"/>
    <w:rsid w:val="3F351E3A"/>
    <w:rsid w:val="3F89309C"/>
    <w:rsid w:val="3FC45A47"/>
    <w:rsid w:val="3FD15350"/>
    <w:rsid w:val="402674B4"/>
    <w:rsid w:val="413E29B1"/>
    <w:rsid w:val="414C312F"/>
    <w:rsid w:val="416C0377"/>
    <w:rsid w:val="41810F54"/>
    <w:rsid w:val="41C844D7"/>
    <w:rsid w:val="41D440BA"/>
    <w:rsid w:val="41DA72AE"/>
    <w:rsid w:val="420317D8"/>
    <w:rsid w:val="421B57FE"/>
    <w:rsid w:val="42276AF0"/>
    <w:rsid w:val="42A22B35"/>
    <w:rsid w:val="42A46945"/>
    <w:rsid w:val="42F10377"/>
    <w:rsid w:val="42F82993"/>
    <w:rsid w:val="42FB38D7"/>
    <w:rsid w:val="42FC6F4D"/>
    <w:rsid w:val="431C7B77"/>
    <w:rsid w:val="441C28FF"/>
    <w:rsid w:val="448A2EF9"/>
    <w:rsid w:val="448E2432"/>
    <w:rsid w:val="4494099E"/>
    <w:rsid w:val="44C76039"/>
    <w:rsid w:val="45C34559"/>
    <w:rsid w:val="45EA20B7"/>
    <w:rsid w:val="46050BC1"/>
    <w:rsid w:val="461B7C61"/>
    <w:rsid w:val="464A2903"/>
    <w:rsid w:val="46C34294"/>
    <w:rsid w:val="46CD6EF1"/>
    <w:rsid w:val="46D83E23"/>
    <w:rsid w:val="47AF41E0"/>
    <w:rsid w:val="47BF203B"/>
    <w:rsid w:val="48075168"/>
    <w:rsid w:val="485C5AAD"/>
    <w:rsid w:val="48826E55"/>
    <w:rsid w:val="489F4DC0"/>
    <w:rsid w:val="48FF6F66"/>
    <w:rsid w:val="490D5251"/>
    <w:rsid w:val="493323BD"/>
    <w:rsid w:val="4A3776EA"/>
    <w:rsid w:val="4A6A13EE"/>
    <w:rsid w:val="4A7416B4"/>
    <w:rsid w:val="4A8953FB"/>
    <w:rsid w:val="4AD27DD8"/>
    <w:rsid w:val="4AE41A47"/>
    <w:rsid w:val="4AF11D1B"/>
    <w:rsid w:val="4B315BE8"/>
    <w:rsid w:val="4BFF63C2"/>
    <w:rsid w:val="4C3D0E0F"/>
    <w:rsid w:val="4CCA08D2"/>
    <w:rsid w:val="4CDC7B2C"/>
    <w:rsid w:val="4CFA48CA"/>
    <w:rsid w:val="4D2F68B6"/>
    <w:rsid w:val="4D7600E4"/>
    <w:rsid w:val="4DAB0E84"/>
    <w:rsid w:val="4DB46573"/>
    <w:rsid w:val="4DDF378A"/>
    <w:rsid w:val="4DF95B42"/>
    <w:rsid w:val="4E202BC7"/>
    <w:rsid w:val="4E23565D"/>
    <w:rsid w:val="4E520AA6"/>
    <w:rsid w:val="4E550788"/>
    <w:rsid w:val="4E8844D8"/>
    <w:rsid w:val="4EB1609B"/>
    <w:rsid w:val="4F0C2E86"/>
    <w:rsid w:val="4F122AE3"/>
    <w:rsid w:val="4F5F4D55"/>
    <w:rsid w:val="4FE14864"/>
    <w:rsid w:val="5088477E"/>
    <w:rsid w:val="50A23F5B"/>
    <w:rsid w:val="50BE21C6"/>
    <w:rsid w:val="51845009"/>
    <w:rsid w:val="51B02021"/>
    <w:rsid w:val="51F71CF5"/>
    <w:rsid w:val="52375767"/>
    <w:rsid w:val="527316FD"/>
    <w:rsid w:val="52EE6F50"/>
    <w:rsid w:val="531B5593"/>
    <w:rsid w:val="53B75F35"/>
    <w:rsid w:val="53F66B2C"/>
    <w:rsid w:val="54335D09"/>
    <w:rsid w:val="543444F7"/>
    <w:rsid w:val="54B4505A"/>
    <w:rsid w:val="54D90B14"/>
    <w:rsid w:val="54F30E2D"/>
    <w:rsid w:val="560E5414"/>
    <w:rsid w:val="56185243"/>
    <w:rsid w:val="56551BC2"/>
    <w:rsid w:val="567E3926"/>
    <w:rsid w:val="57AE77E1"/>
    <w:rsid w:val="57C26FB5"/>
    <w:rsid w:val="57D87FF3"/>
    <w:rsid w:val="57E5084E"/>
    <w:rsid w:val="581C7945"/>
    <w:rsid w:val="58EC67F3"/>
    <w:rsid w:val="597A362E"/>
    <w:rsid w:val="59EA10C3"/>
    <w:rsid w:val="5A0747B0"/>
    <w:rsid w:val="5AA926F5"/>
    <w:rsid w:val="5AB06604"/>
    <w:rsid w:val="5AEC1507"/>
    <w:rsid w:val="5AF17EB0"/>
    <w:rsid w:val="5B44602D"/>
    <w:rsid w:val="5B447095"/>
    <w:rsid w:val="5B4E3958"/>
    <w:rsid w:val="5B4F7564"/>
    <w:rsid w:val="5B7D76FD"/>
    <w:rsid w:val="5BF03043"/>
    <w:rsid w:val="5C27068A"/>
    <w:rsid w:val="5C380313"/>
    <w:rsid w:val="5C5B3FBA"/>
    <w:rsid w:val="5C6329D4"/>
    <w:rsid w:val="5D0159FB"/>
    <w:rsid w:val="5D560BB7"/>
    <w:rsid w:val="5DE52721"/>
    <w:rsid w:val="5E1677EE"/>
    <w:rsid w:val="5E2E2452"/>
    <w:rsid w:val="5E373AE9"/>
    <w:rsid w:val="5E3F113A"/>
    <w:rsid w:val="5E3F2EBA"/>
    <w:rsid w:val="5E5D0FC1"/>
    <w:rsid w:val="5E7A40D3"/>
    <w:rsid w:val="5F9C5E40"/>
    <w:rsid w:val="60B623CA"/>
    <w:rsid w:val="60CE6A8B"/>
    <w:rsid w:val="60F30F88"/>
    <w:rsid w:val="610C5D9B"/>
    <w:rsid w:val="610C6F68"/>
    <w:rsid w:val="610E27B4"/>
    <w:rsid w:val="615F75DB"/>
    <w:rsid w:val="61CA668D"/>
    <w:rsid w:val="620C5D08"/>
    <w:rsid w:val="62192488"/>
    <w:rsid w:val="62911D91"/>
    <w:rsid w:val="6291340C"/>
    <w:rsid w:val="631C2427"/>
    <w:rsid w:val="63672CD8"/>
    <w:rsid w:val="649F5C2E"/>
    <w:rsid w:val="64FF3334"/>
    <w:rsid w:val="650F4ED3"/>
    <w:rsid w:val="652E4BFD"/>
    <w:rsid w:val="65384563"/>
    <w:rsid w:val="65C0210C"/>
    <w:rsid w:val="65D91C21"/>
    <w:rsid w:val="65DC45FA"/>
    <w:rsid w:val="664633D5"/>
    <w:rsid w:val="675238E5"/>
    <w:rsid w:val="675E75C2"/>
    <w:rsid w:val="68983723"/>
    <w:rsid w:val="6916504E"/>
    <w:rsid w:val="6980525C"/>
    <w:rsid w:val="69C94CEA"/>
    <w:rsid w:val="6A0D0325"/>
    <w:rsid w:val="6A3859E4"/>
    <w:rsid w:val="6A880284"/>
    <w:rsid w:val="6AC92BFA"/>
    <w:rsid w:val="6AEA1651"/>
    <w:rsid w:val="6AF05F53"/>
    <w:rsid w:val="6B085081"/>
    <w:rsid w:val="6B4C66DA"/>
    <w:rsid w:val="6B504ACC"/>
    <w:rsid w:val="6BAB6730"/>
    <w:rsid w:val="6BC312D2"/>
    <w:rsid w:val="6BE47365"/>
    <w:rsid w:val="6C6733F4"/>
    <w:rsid w:val="6C736285"/>
    <w:rsid w:val="6C8B63E2"/>
    <w:rsid w:val="6C8E211A"/>
    <w:rsid w:val="6CA963B8"/>
    <w:rsid w:val="6D2514FF"/>
    <w:rsid w:val="6D572911"/>
    <w:rsid w:val="6DC71059"/>
    <w:rsid w:val="6DD01A5F"/>
    <w:rsid w:val="6DD40F6E"/>
    <w:rsid w:val="6E123C75"/>
    <w:rsid w:val="6F35793C"/>
    <w:rsid w:val="6F690D41"/>
    <w:rsid w:val="6F9445A0"/>
    <w:rsid w:val="6FB73066"/>
    <w:rsid w:val="6FD005A6"/>
    <w:rsid w:val="6FD437AD"/>
    <w:rsid w:val="701033D0"/>
    <w:rsid w:val="70113E91"/>
    <w:rsid w:val="70115DF1"/>
    <w:rsid w:val="704E51F7"/>
    <w:rsid w:val="70783867"/>
    <w:rsid w:val="708A4320"/>
    <w:rsid w:val="70CF1984"/>
    <w:rsid w:val="714A6C80"/>
    <w:rsid w:val="71673301"/>
    <w:rsid w:val="717962C1"/>
    <w:rsid w:val="72035893"/>
    <w:rsid w:val="721E7DEF"/>
    <w:rsid w:val="729A2203"/>
    <w:rsid w:val="72AA5288"/>
    <w:rsid w:val="72AF360B"/>
    <w:rsid w:val="730938E2"/>
    <w:rsid w:val="73B217CE"/>
    <w:rsid w:val="73E3255B"/>
    <w:rsid w:val="74104071"/>
    <w:rsid w:val="746000A9"/>
    <w:rsid w:val="746D4409"/>
    <w:rsid w:val="74DA3D44"/>
    <w:rsid w:val="75177956"/>
    <w:rsid w:val="755273F8"/>
    <w:rsid w:val="75845A27"/>
    <w:rsid w:val="75FD1BA1"/>
    <w:rsid w:val="76166497"/>
    <w:rsid w:val="763441AA"/>
    <w:rsid w:val="76C1314A"/>
    <w:rsid w:val="77162F77"/>
    <w:rsid w:val="772C48CE"/>
    <w:rsid w:val="773E3E9A"/>
    <w:rsid w:val="77796308"/>
    <w:rsid w:val="77A87232"/>
    <w:rsid w:val="77C628F7"/>
    <w:rsid w:val="77CF151F"/>
    <w:rsid w:val="77EE6018"/>
    <w:rsid w:val="7805518F"/>
    <w:rsid w:val="78113136"/>
    <w:rsid w:val="782C771D"/>
    <w:rsid w:val="7840250D"/>
    <w:rsid w:val="786330E6"/>
    <w:rsid w:val="78927FD6"/>
    <w:rsid w:val="79B10985"/>
    <w:rsid w:val="7A307E32"/>
    <w:rsid w:val="7A5A34E2"/>
    <w:rsid w:val="7A87593E"/>
    <w:rsid w:val="7B1956B5"/>
    <w:rsid w:val="7BFF58CF"/>
    <w:rsid w:val="7D3B75CB"/>
    <w:rsid w:val="7D7E3217"/>
    <w:rsid w:val="7D8A7030"/>
    <w:rsid w:val="7DB23A17"/>
    <w:rsid w:val="7DB35E91"/>
    <w:rsid w:val="7E106153"/>
    <w:rsid w:val="7E5434BA"/>
    <w:rsid w:val="7E8B78C9"/>
    <w:rsid w:val="7EBF5FE6"/>
    <w:rsid w:val="7F625989"/>
    <w:rsid w:val="7FB92C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18</TotalTime>
  <ScaleCrop>false</ScaleCrop>
  <LinksUpToDate>false</LinksUpToDate>
  <CharactersWithSpaces>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pc</cp:lastModifiedBy>
  <dcterms:modified xsi:type="dcterms:W3CDTF">2020-05-06T13:50:13Z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