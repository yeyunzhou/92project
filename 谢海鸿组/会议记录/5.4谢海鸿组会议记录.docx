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2020年5月4日星期一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      19：30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22：00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参加人员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 何辉 周怡珊 龙珊 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缺席人员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会议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人事系统编码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背面试题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其他工作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会议内容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背诵CSDN中的MySql数据库的面试题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讨论与面试相关的内容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各自负责模块的编码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学习了解新的技术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解决用户编号引发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的错误问题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DBBB"/>
    <w:multiLevelType w:val="singleLevel"/>
    <w:tmpl w:val="367CD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297FE"/>
    <w:multiLevelType w:val="singleLevel"/>
    <w:tmpl w:val="7F229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EA217D"/>
    <w:rsid w:val="00F7206E"/>
    <w:rsid w:val="00FA17BA"/>
    <w:rsid w:val="010F09B2"/>
    <w:rsid w:val="011728A7"/>
    <w:rsid w:val="011D18A7"/>
    <w:rsid w:val="01624AED"/>
    <w:rsid w:val="018B690A"/>
    <w:rsid w:val="01C6567D"/>
    <w:rsid w:val="023A59BB"/>
    <w:rsid w:val="0260468D"/>
    <w:rsid w:val="02962745"/>
    <w:rsid w:val="02C23B4E"/>
    <w:rsid w:val="02E836CA"/>
    <w:rsid w:val="02EF67E7"/>
    <w:rsid w:val="02FD6DDD"/>
    <w:rsid w:val="03974FB0"/>
    <w:rsid w:val="03F5689C"/>
    <w:rsid w:val="04606F9E"/>
    <w:rsid w:val="04952A2A"/>
    <w:rsid w:val="04F0738B"/>
    <w:rsid w:val="0516762B"/>
    <w:rsid w:val="055C6E49"/>
    <w:rsid w:val="05961C80"/>
    <w:rsid w:val="059B0367"/>
    <w:rsid w:val="06412A2B"/>
    <w:rsid w:val="064F3380"/>
    <w:rsid w:val="065F2572"/>
    <w:rsid w:val="06CD29E0"/>
    <w:rsid w:val="07045C3D"/>
    <w:rsid w:val="0734344D"/>
    <w:rsid w:val="074763E0"/>
    <w:rsid w:val="075F7A2C"/>
    <w:rsid w:val="078A2D33"/>
    <w:rsid w:val="07EA1820"/>
    <w:rsid w:val="082308E3"/>
    <w:rsid w:val="086174D1"/>
    <w:rsid w:val="088843C6"/>
    <w:rsid w:val="088F3EF1"/>
    <w:rsid w:val="08A12B8E"/>
    <w:rsid w:val="08E8187F"/>
    <w:rsid w:val="090A414D"/>
    <w:rsid w:val="091F7F3A"/>
    <w:rsid w:val="0950262A"/>
    <w:rsid w:val="09995DCB"/>
    <w:rsid w:val="09B67396"/>
    <w:rsid w:val="09D17A0D"/>
    <w:rsid w:val="09EB63FF"/>
    <w:rsid w:val="0A052805"/>
    <w:rsid w:val="0A715203"/>
    <w:rsid w:val="0AB64F9F"/>
    <w:rsid w:val="0AD30BA3"/>
    <w:rsid w:val="0AE808A8"/>
    <w:rsid w:val="0B2241DD"/>
    <w:rsid w:val="0B5E263D"/>
    <w:rsid w:val="0C330802"/>
    <w:rsid w:val="0C763801"/>
    <w:rsid w:val="0C90676C"/>
    <w:rsid w:val="0D742BFD"/>
    <w:rsid w:val="0D9751EA"/>
    <w:rsid w:val="0DA77D16"/>
    <w:rsid w:val="0DE200B9"/>
    <w:rsid w:val="0DE8539D"/>
    <w:rsid w:val="0E2F60AC"/>
    <w:rsid w:val="0E4B6D39"/>
    <w:rsid w:val="0FA679C1"/>
    <w:rsid w:val="106B0A3E"/>
    <w:rsid w:val="11077831"/>
    <w:rsid w:val="111A3F7E"/>
    <w:rsid w:val="11353AD4"/>
    <w:rsid w:val="118B22D4"/>
    <w:rsid w:val="11B07E36"/>
    <w:rsid w:val="12437369"/>
    <w:rsid w:val="12582523"/>
    <w:rsid w:val="134C2403"/>
    <w:rsid w:val="139D1370"/>
    <w:rsid w:val="14070C18"/>
    <w:rsid w:val="14733909"/>
    <w:rsid w:val="153246E0"/>
    <w:rsid w:val="15477EAB"/>
    <w:rsid w:val="154D2644"/>
    <w:rsid w:val="1550021A"/>
    <w:rsid w:val="15B46742"/>
    <w:rsid w:val="15B969B0"/>
    <w:rsid w:val="15C90C21"/>
    <w:rsid w:val="16EB3849"/>
    <w:rsid w:val="16F9008F"/>
    <w:rsid w:val="17C041AF"/>
    <w:rsid w:val="17E32DC9"/>
    <w:rsid w:val="18213FFE"/>
    <w:rsid w:val="183D414F"/>
    <w:rsid w:val="183F2162"/>
    <w:rsid w:val="18C31EA9"/>
    <w:rsid w:val="18F71F27"/>
    <w:rsid w:val="191A37E0"/>
    <w:rsid w:val="198C20D4"/>
    <w:rsid w:val="1A1D4A49"/>
    <w:rsid w:val="1A2E63FD"/>
    <w:rsid w:val="1A606074"/>
    <w:rsid w:val="1A934533"/>
    <w:rsid w:val="1B9118E4"/>
    <w:rsid w:val="1BC06AF3"/>
    <w:rsid w:val="1BC3275E"/>
    <w:rsid w:val="1BDD393D"/>
    <w:rsid w:val="1BE15B07"/>
    <w:rsid w:val="1C070371"/>
    <w:rsid w:val="1C6904A0"/>
    <w:rsid w:val="1CDB1304"/>
    <w:rsid w:val="1D1312EF"/>
    <w:rsid w:val="1DCD28F8"/>
    <w:rsid w:val="1DE00F23"/>
    <w:rsid w:val="1E0F3302"/>
    <w:rsid w:val="1E353BC6"/>
    <w:rsid w:val="1E43292B"/>
    <w:rsid w:val="1F0C5E17"/>
    <w:rsid w:val="1FDA2A70"/>
    <w:rsid w:val="1FDE1352"/>
    <w:rsid w:val="20D224A3"/>
    <w:rsid w:val="20DD325D"/>
    <w:rsid w:val="20DF5E2E"/>
    <w:rsid w:val="20E779F0"/>
    <w:rsid w:val="21171423"/>
    <w:rsid w:val="211745BC"/>
    <w:rsid w:val="214A1D65"/>
    <w:rsid w:val="216F33E0"/>
    <w:rsid w:val="21E42C96"/>
    <w:rsid w:val="223D4B04"/>
    <w:rsid w:val="229E1348"/>
    <w:rsid w:val="22B01FD1"/>
    <w:rsid w:val="22EE379D"/>
    <w:rsid w:val="2307407B"/>
    <w:rsid w:val="23B672AD"/>
    <w:rsid w:val="23BA701D"/>
    <w:rsid w:val="245645FC"/>
    <w:rsid w:val="246E54DA"/>
    <w:rsid w:val="24792D6A"/>
    <w:rsid w:val="24970689"/>
    <w:rsid w:val="24DB2CA2"/>
    <w:rsid w:val="254C58FA"/>
    <w:rsid w:val="256A1958"/>
    <w:rsid w:val="25B83019"/>
    <w:rsid w:val="2604585D"/>
    <w:rsid w:val="261B5DC6"/>
    <w:rsid w:val="266420C0"/>
    <w:rsid w:val="26CB4BE9"/>
    <w:rsid w:val="28BB0136"/>
    <w:rsid w:val="28C32CE5"/>
    <w:rsid w:val="296C5607"/>
    <w:rsid w:val="29BD71C9"/>
    <w:rsid w:val="2A0658E2"/>
    <w:rsid w:val="2A1E2DF7"/>
    <w:rsid w:val="2A6C07DF"/>
    <w:rsid w:val="2A7C3532"/>
    <w:rsid w:val="2A9543A3"/>
    <w:rsid w:val="2AB723EE"/>
    <w:rsid w:val="2AC52E9D"/>
    <w:rsid w:val="2C0156B9"/>
    <w:rsid w:val="2C466B88"/>
    <w:rsid w:val="2C6A4718"/>
    <w:rsid w:val="2CAB1C96"/>
    <w:rsid w:val="2CFD5BCA"/>
    <w:rsid w:val="2DC26670"/>
    <w:rsid w:val="2E234FBA"/>
    <w:rsid w:val="2E49582D"/>
    <w:rsid w:val="2E630B09"/>
    <w:rsid w:val="2E7237A2"/>
    <w:rsid w:val="2E760570"/>
    <w:rsid w:val="2EC2535C"/>
    <w:rsid w:val="2EF147FE"/>
    <w:rsid w:val="2EFA1B41"/>
    <w:rsid w:val="2F3B0EE1"/>
    <w:rsid w:val="2F632E57"/>
    <w:rsid w:val="2FA33CD6"/>
    <w:rsid w:val="2FA74329"/>
    <w:rsid w:val="300B0F03"/>
    <w:rsid w:val="305519F7"/>
    <w:rsid w:val="30875BDB"/>
    <w:rsid w:val="308F43D2"/>
    <w:rsid w:val="30C61144"/>
    <w:rsid w:val="30E75687"/>
    <w:rsid w:val="3109178A"/>
    <w:rsid w:val="31474510"/>
    <w:rsid w:val="31F20D75"/>
    <w:rsid w:val="31FB00B6"/>
    <w:rsid w:val="32392151"/>
    <w:rsid w:val="32465890"/>
    <w:rsid w:val="327E1E2C"/>
    <w:rsid w:val="329A09C5"/>
    <w:rsid w:val="32B21C51"/>
    <w:rsid w:val="32DE7AFC"/>
    <w:rsid w:val="334E7EF9"/>
    <w:rsid w:val="335F5F69"/>
    <w:rsid w:val="337B1787"/>
    <w:rsid w:val="33884608"/>
    <w:rsid w:val="339B09A0"/>
    <w:rsid w:val="345722E0"/>
    <w:rsid w:val="34B405CE"/>
    <w:rsid w:val="35117437"/>
    <w:rsid w:val="35CC38E4"/>
    <w:rsid w:val="36093AB0"/>
    <w:rsid w:val="37041558"/>
    <w:rsid w:val="374934B8"/>
    <w:rsid w:val="37604CC8"/>
    <w:rsid w:val="37783E3E"/>
    <w:rsid w:val="37CC69AD"/>
    <w:rsid w:val="3805539B"/>
    <w:rsid w:val="381933D4"/>
    <w:rsid w:val="38AA3CAD"/>
    <w:rsid w:val="38E87CD2"/>
    <w:rsid w:val="39691547"/>
    <w:rsid w:val="39A47CCE"/>
    <w:rsid w:val="39B25286"/>
    <w:rsid w:val="3A290187"/>
    <w:rsid w:val="3A4B2989"/>
    <w:rsid w:val="3A7447CB"/>
    <w:rsid w:val="3AF15073"/>
    <w:rsid w:val="3B3F438A"/>
    <w:rsid w:val="3B431856"/>
    <w:rsid w:val="3BAE6961"/>
    <w:rsid w:val="3C160C58"/>
    <w:rsid w:val="3C3E069A"/>
    <w:rsid w:val="3C481601"/>
    <w:rsid w:val="3C501BEF"/>
    <w:rsid w:val="3CE1003E"/>
    <w:rsid w:val="3CF0681E"/>
    <w:rsid w:val="3D6925F0"/>
    <w:rsid w:val="3D6E7559"/>
    <w:rsid w:val="3D885D43"/>
    <w:rsid w:val="3D893F9F"/>
    <w:rsid w:val="3D896B2A"/>
    <w:rsid w:val="3E484ED8"/>
    <w:rsid w:val="3E6E65CC"/>
    <w:rsid w:val="3F0D6ECD"/>
    <w:rsid w:val="3F315BE0"/>
    <w:rsid w:val="3F351E3A"/>
    <w:rsid w:val="3F89309C"/>
    <w:rsid w:val="3FC45A47"/>
    <w:rsid w:val="3FD15350"/>
    <w:rsid w:val="402674B4"/>
    <w:rsid w:val="413E29B1"/>
    <w:rsid w:val="414C312F"/>
    <w:rsid w:val="416C0377"/>
    <w:rsid w:val="41810F54"/>
    <w:rsid w:val="41C844D7"/>
    <w:rsid w:val="41D440BA"/>
    <w:rsid w:val="41DA72AE"/>
    <w:rsid w:val="420317D8"/>
    <w:rsid w:val="421B57FE"/>
    <w:rsid w:val="42276AF0"/>
    <w:rsid w:val="42A22B35"/>
    <w:rsid w:val="42A46945"/>
    <w:rsid w:val="42F10377"/>
    <w:rsid w:val="42F82993"/>
    <w:rsid w:val="42FB38D7"/>
    <w:rsid w:val="42FC6F4D"/>
    <w:rsid w:val="431C7B77"/>
    <w:rsid w:val="441C28FF"/>
    <w:rsid w:val="448A2EF9"/>
    <w:rsid w:val="448E2432"/>
    <w:rsid w:val="4494099E"/>
    <w:rsid w:val="44C76039"/>
    <w:rsid w:val="45C34559"/>
    <w:rsid w:val="45EA20B7"/>
    <w:rsid w:val="46050BC1"/>
    <w:rsid w:val="461B7C61"/>
    <w:rsid w:val="464A2903"/>
    <w:rsid w:val="46C34294"/>
    <w:rsid w:val="46CD6EF1"/>
    <w:rsid w:val="47AF41E0"/>
    <w:rsid w:val="47BF203B"/>
    <w:rsid w:val="48075168"/>
    <w:rsid w:val="485C5AAD"/>
    <w:rsid w:val="489F4DC0"/>
    <w:rsid w:val="48FF6F66"/>
    <w:rsid w:val="490D5251"/>
    <w:rsid w:val="4A3776EA"/>
    <w:rsid w:val="4A6A13EE"/>
    <w:rsid w:val="4A7416B4"/>
    <w:rsid w:val="4AD27DD8"/>
    <w:rsid w:val="4AE41A47"/>
    <w:rsid w:val="4AF11D1B"/>
    <w:rsid w:val="4B315BE8"/>
    <w:rsid w:val="4BFF63C2"/>
    <w:rsid w:val="4C3D0E0F"/>
    <w:rsid w:val="4CCA08D2"/>
    <w:rsid w:val="4CDC7B2C"/>
    <w:rsid w:val="4CFA48CA"/>
    <w:rsid w:val="4D2F68B6"/>
    <w:rsid w:val="4D7600E4"/>
    <w:rsid w:val="4DAB0E84"/>
    <w:rsid w:val="4DB46573"/>
    <w:rsid w:val="4DDF378A"/>
    <w:rsid w:val="4E202BC7"/>
    <w:rsid w:val="4E23565D"/>
    <w:rsid w:val="4E520AA6"/>
    <w:rsid w:val="4E550788"/>
    <w:rsid w:val="4E8844D8"/>
    <w:rsid w:val="4EB1609B"/>
    <w:rsid w:val="4F0C2E86"/>
    <w:rsid w:val="4F122AE3"/>
    <w:rsid w:val="4F5F4D55"/>
    <w:rsid w:val="4FE14864"/>
    <w:rsid w:val="5088477E"/>
    <w:rsid w:val="50A23F5B"/>
    <w:rsid w:val="50BE21C6"/>
    <w:rsid w:val="51845009"/>
    <w:rsid w:val="51B02021"/>
    <w:rsid w:val="51F71CF5"/>
    <w:rsid w:val="52375767"/>
    <w:rsid w:val="527316FD"/>
    <w:rsid w:val="52EE6F50"/>
    <w:rsid w:val="531B5593"/>
    <w:rsid w:val="53B75F35"/>
    <w:rsid w:val="53F66B2C"/>
    <w:rsid w:val="54335D09"/>
    <w:rsid w:val="543444F7"/>
    <w:rsid w:val="54B4505A"/>
    <w:rsid w:val="54D90B14"/>
    <w:rsid w:val="54F30E2D"/>
    <w:rsid w:val="560E5414"/>
    <w:rsid w:val="56185243"/>
    <w:rsid w:val="567E3926"/>
    <w:rsid w:val="57AE77E1"/>
    <w:rsid w:val="57C26FB5"/>
    <w:rsid w:val="57D87FF3"/>
    <w:rsid w:val="57E5084E"/>
    <w:rsid w:val="581C7945"/>
    <w:rsid w:val="58EC67F3"/>
    <w:rsid w:val="597A362E"/>
    <w:rsid w:val="59EA10C3"/>
    <w:rsid w:val="5A0747B0"/>
    <w:rsid w:val="5AA926F5"/>
    <w:rsid w:val="5AB06604"/>
    <w:rsid w:val="5AEC1507"/>
    <w:rsid w:val="5AF17EB0"/>
    <w:rsid w:val="5B44602D"/>
    <w:rsid w:val="5B447095"/>
    <w:rsid w:val="5B4E3958"/>
    <w:rsid w:val="5B4F7564"/>
    <w:rsid w:val="5B7D76FD"/>
    <w:rsid w:val="5BF03043"/>
    <w:rsid w:val="5C27068A"/>
    <w:rsid w:val="5C380313"/>
    <w:rsid w:val="5C5B3FBA"/>
    <w:rsid w:val="5C6329D4"/>
    <w:rsid w:val="5D0159FB"/>
    <w:rsid w:val="5D560BB7"/>
    <w:rsid w:val="5DE52721"/>
    <w:rsid w:val="5E1677EE"/>
    <w:rsid w:val="5E2E2452"/>
    <w:rsid w:val="5E373AE9"/>
    <w:rsid w:val="5E3F2EBA"/>
    <w:rsid w:val="5E5D0FC1"/>
    <w:rsid w:val="5E7A40D3"/>
    <w:rsid w:val="5F9C5E40"/>
    <w:rsid w:val="60B623CA"/>
    <w:rsid w:val="60CE6A8B"/>
    <w:rsid w:val="60F30F88"/>
    <w:rsid w:val="610C5D9B"/>
    <w:rsid w:val="610C6F68"/>
    <w:rsid w:val="610E27B4"/>
    <w:rsid w:val="615F75DB"/>
    <w:rsid w:val="61CA668D"/>
    <w:rsid w:val="620C5D08"/>
    <w:rsid w:val="62192488"/>
    <w:rsid w:val="62911D91"/>
    <w:rsid w:val="6291340C"/>
    <w:rsid w:val="631C2427"/>
    <w:rsid w:val="63672CD8"/>
    <w:rsid w:val="649F5C2E"/>
    <w:rsid w:val="64FF3334"/>
    <w:rsid w:val="650F4ED3"/>
    <w:rsid w:val="652E4BFD"/>
    <w:rsid w:val="65384563"/>
    <w:rsid w:val="65C0210C"/>
    <w:rsid w:val="65D91C21"/>
    <w:rsid w:val="65DC45FA"/>
    <w:rsid w:val="664633D5"/>
    <w:rsid w:val="675E75C2"/>
    <w:rsid w:val="68983723"/>
    <w:rsid w:val="6916504E"/>
    <w:rsid w:val="6980525C"/>
    <w:rsid w:val="69C94CEA"/>
    <w:rsid w:val="6A3859E4"/>
    <w:rsid w:val="6A880284"/>
    <w:rsid w:val="6AC92BFA"/>
    <w:rsid w:val="6AEA1651"/>
    <w:rsid w:val="6AF05F53"/>
    <w:rsid w:val="6B085081"/>
    <w:rsid w:val="6B4C66DA"/>
    <w:rsid w:val="6B504ACC"/>
    <w:rsid w:val="6BAB6730"/>
    <w:rsid w:val="6BC312D2"/>
    <w:rsid w:val="6BE47365"/>
    <w:rsid w:val="6C6733F4"/>
    <w:rsid w:val="6C736285"/>
    <w:rsid w:val="6C8B63E2"/>
    <w:rsid w:val="6C8E211A"/>
    <w:rsid w:val="6CA963B8"/>
    <w:rsid w:val="6D2514FF"/>
    <w:rsid w:val="6D572911"/>
    <w:rsid w:val="6DC71059"/>
    <w:rsid w:val="6DD01A5F"/>
    <w:rsid w:val="6DD40F6E"/>
    <w:rsid w:val="6E123C75"/>
    <w:rsid w:val="6F35793C"/>
    <w:rsid w:val="6F690D41"/>
    <w:rsid w:val="6F9445A0"/>
    <w:rsid w:val="6FB73066"/>
    <w:rsid w:val="6FD005A6"/>
    <w:rsid w:val="6FD437AD"/>
    <w:rsid w:val="701033D0"/>
    <w:rsid w:val="70113E91"/>
    <w:rsid w:val="70115DF1"/>
    <w:rsid w:val="704E51F7"/>
    <w:rsid w:val="70783867"/>
    <w:rsid w:val="708A4320"/>
    <w:rsid w:val="70CF1984"/>
    <w:rsid w:val="714A6C80"/>
    <w:rsid w:val="71673301"/>
    <w:rsid w:val="717962C1"/>
    <w:rsid w:val="72035893"/>
    <w:rsid w:val="721E7DEF"/>
    <w:rsid w:val="729A2203"/>
    <w:rsid w:val="72AA5288"/>
    <w:rsid w:val="72AF360B"/>
    <w:rsid w:val="730938E2"/>
    <w:rsid w:val="73B217CE"/>
    <w:rsid w:val="73E3255B"/>
    <w:rsid w:val="74104071"/>
    <w:rsid w:val="746000A9"/>
    <w:rsid w:val="746D4409"/>
    <w:rsid w:val="74DA3D44"/>
    <w:rsid w:val="75177956"/>
    <w:rsid w:val="755273F8"/>
    <w:rsid w:val="75845A27"/>
    <w:rsid w:val="75FD1BA1"/>
    <w:rsid w:val="76166497"/>
    <w:rsid w:val="763441AA"/>
    <w:rsid w:val="76C1314A"/>
    <w:rsid w:val="77162F77"/>
    <w:rsid w:val="772C48CE"/>
    <w:rsid w:val="773E3E9A"/>
    <w:rsid w:val="77796308"/>
    <w:rsid w:val="77A87232"/>
    <w:rsid w:val="77C628F7"/>
    <w:rsid w:val="77EE6018"/>
    <w:rsid w:val="7805518F"/>
    <w:rsid w:val="78113136"/>
    <w:rsid w:val="782C771D"/>
    <w:rsid w:val="7840250D"/>
    <w:rsid w:val="786330E6"/>
    <w:rsid w:val="78927FD6"/>
    <w:rsid w:val="79B10985"/>
    <w:rsid w:val="7A307E32"/>
    <w:rsid w:val="7A5A34E2"/>
    <w:rsid w:val="7A87593E"/>
    <w:rsid w:val="7B1956B5"/>
    <w:rsid w:val="7BFF58CF"/>
    <w:rsid w:val="7D3B75CB"/>
    <w:rsid w:val="7D7E3217"/>
    <w:rsid w:val="7D8A7030"/>
    <w:rsid w:val="7DB23A17"/>
    <w:rsid w:val="7DB35E91"/>
    <w:rsid w:val="7E106153"/>
    <w:rsid w:val="7E5434BA"/>
    <w:rsid w:val="7E8B78C9"/>
    <w:rsid w:val="7EBF5FE6"/>
    <w:rsid w:val="7F625989"/>
    <w:rsid w:val="7FB92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16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pc</cp:lastModifiedBy>
  <dcterms:modified xsi:type="dcterms:W3CDTF">2020-05-05T16:00:17Z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