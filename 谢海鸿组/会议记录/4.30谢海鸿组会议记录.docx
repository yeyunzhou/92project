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2020年4月30日星期四</w:t>
            </w:r>
            <w:bookmarkStart w:id="0" w:name="_GoBack"/>
            <w:bookmarkEnd w:id="0"/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瞩目视频会议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开始时间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         19：30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结束时间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22：00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参加人员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 何辉 周怡珊 龙珊 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缺席人员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会议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人事系统编码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背面试题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其他工作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  <w:t>会议内容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背诵CSDN中的Java的面试题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讨论与面试相关的内容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完善数据库的初始化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计划项目的编码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学习了解新的技术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DBBB"/>
    <w:multiLevelType w:val="singleLevel"/>
    <w:tmpl w:val="367CD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2297FE"/>
    <w:multiLevelType w:val="singleLevel"/>
    <w:tmpl w:val="7F229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EA217D"/>
    <w:rsid w:val="00F7206E"/>
    <w:rsid w:val="00FA17BA"/>
    <w:rsid w:val="010F09B2"/>
    <w:rsid w:val="011728A7"/>
    <w:rsid w:val="011D18A7"/>
    <w:rsid w:val="01624AED"/>
    <w:rsid w:val="018B690A"/>
    <w:rsid w:val="01C6567D"/>
    <w:rsid w:val="023A59BB"/>
    <w:rsid w:val="0260468D"/>
    <w:rsid w:val="02962745"/>
    <w:rsid w:val="02C23B4E"/>
    <w:rsid w:val="02E836CA"/>
    <w:rsid w:val="02EF67E7"/>
    <w:rsid w:val="02FD6DDD"/>
    <w:rsid w:val="03F5689C"/>
    <w:rsid w:val="04606F9E"/>
    <w:rsid w:val="04952A2A"/>
    <w:rsid w:val="04F0738B"/>
    <w:rsid w:val="0516762B"/>
    <w:rsid w:val="055C6E49"/>
    <w:rsid w:val="05961C80"/>
    <w:rsid w:val="059B0367"/>
    <w:rsid w:val="06412A2B"/>
    <w:rsid w:val="064F3380"/>
    <w:rsid w:val="065F2572"/>
    <w:rsid w:val="06CD29E0"/>
    <w:rsid w:val="07045C3D"/>
    <w:rsid w:val="0734344D"/>
    <w:rsid w:val="074763E0"/>
    <w:rsid w:val="075F7A2C"/>
    <w:rsid w:val="078A2D33"/>
    <w:rsid w:val="07EA1820"/>
    <w:rsid w:val="082308E3"/>
    <w:rsid w:val="086174D1"/>
    <w:rsid w:val="088843C6"/>
    <w:rsid w:val="088F3EF1"/>
    <w:rsid w:val="08A12B8E"/>
    <w:rsid w:val="08E8187F"/>
    <w:rsid w:val="090A414D"/>
    <w:rsid w:val="091F7F3A"/>
    <w:rsid w:val="0950262A"/>
    <w:rsid w:val="09995DCB"/>
    <w:rsid w:val="09D17A0D"/>
    <w:rsid w:val="09EB63FF"/>
    <w:rsid w:val="0A052805"/>
    <w:rsid w:val="0A715203"/>
    <w:rsid w:val="0AB64F9F"/>
    <w:rsid w:val="0AD30BA3"/>
    <w:rsid w:val="0AE808A8"/>
    <w:rsid w:val="0B2241DD"/>
    <w:rsid w:val="0B5E263D"/>
    <w:rsid w:val="0C330802"/>
    <w:rsid w:val="0C763801"/>
    <w:rsid w:val="0C90676C"/>
    <w:rsid w:val="0D742BFD"/>
    <w:rsid w:val="0D9751EA"/>
    <w:rsid w:val="0DA77D16"/>
    <w:rsid w:val="0DE8539D"/>
    <w:rsid w:val="0E2F60AC"/>
    <w:rsid w:val="0E4B6D39"/>
    <w:rsid w:val="0FA679C1"/>
    <w:rsid w:val="106B0A3E"/>
    <w:rsid w:val="11077831"/>
    <w:rsid w:val="111A3F7E"/>
    <w:rsid w:val="11353AD4"/>
    <w:rsid w:val="118B22D4"/>
    <w:rsid w:val="11B07E36"/>
    <w:rsid w:val="12437369"/>
    <w:rsid w:val="12582523"/>
    <w:rsid w:val="134C2403"/>
    <w:rsid w:val="139D1370"/>
    <w:rsid w:val="14070C18"/>
    <w:rsid w:val="14733909"/>
    <w:rsid w:val="153246E0"/>
    <w:rsid w:val="15477EAB"/>
    <w:rsid w:val="154D2644"/>
    <w:rsid w:val="1550021A"/>
    <w:rsid w:val="15B46742"/>
    <w:rsid w:val="15B969B0"/>
    <w:rsid w:val="15C90C21"/>
    <w:rsid w:val="16EB3849"/>
    <w:rsid w:val="16F9008F"/>
    <w:rsid w:val="17C041AF"/>
    <w:rsid w:val="17E32DC9"/>
    <w:rsid w:val="18213FFE"/>
    <w:rsid w:val="183D414F"/>
    <w:rsid w:val="183F2162"/>
    <w:rsid w:val="18C31EA9"/>
    <w:rsid w:val="18F71F27"/>
    <w:rsid w:val="191A37E0"/>
    <w:rsid w:val="1A2E63FD"/>
    <w:rsid w:val="1A606074"/>
    <w:rsid w:val="1A934533"/>
    <w:rsid w:val="1B9118E4"/>
    <w:rsid w:val="1BC06AF3"/>
    <w:rsid w:val="1BC3275E"/>
    <w:rsid w:val="1BDD393D"/>
    <w:rsid w:val="1BE15B07"/>
    <w:rsid w:val="1C070371"/>
    <w:rsid w:val="1C6904A0"/>
    <w:rsid w:val="1CDB1304"/>
    <w:rsid w:val="1D1312EF"/>
    <w:rsid w:val="1DCD28F8"/>
    <w:rsid w:val="1DE00F23"/>
    <w:rsid w:val="1E0F3302"/>
    <w:rsid w:val="1E353BC6"/>
    <w:rsid w:val="1E43292B"/>
    <w:rsid w:val="1F0C5E17"/>
    <w:rsid w:val="1FDA2A70"/>
    <w:rsid w:val="1FDE1352"/>
    <w:rsid w:val="20D224A3"/>
    <w:rsid w:val="20DD325D"/>
    <w:rsid w:val="20E779F0"/>
    <w:rsid w:val="21171423"/>
    <w:rsid w:val="211745BC"/>
    <w:rsid w:val="214A1D65"/>
    <w:rsid w:val="216F33E0"/>
    <w:rsid w:val="21E42C96"/>
    <w:rsid w:val="223D4B04"/>
    <w:rsid w:val="229E1348"/>
    <w:rsid w:val="22B01FD1"/>
    <w:rsid w:val="22EE379D"/>
    <w:rsid w:val="2307407B"/>
    <w:rsid w:val="23B672AD"/>
    <w:rsid w:val="23BA701D"/>
    <w:rsid w:val="245645FC"/>
    <w:rsid w:val="246E54DA"/>
    <w:rsid w:val="24792D6A"/>
    <w:rsid w:val="24970689"/>
    <w:rsid w:val="24DB2CA2"/>
    <w:rsid w:val="254C58FA"/>
    <w:rsid w:val="256A1958"/>
    <w:rsid w:val="25B83019"/>
    <w:rsid w:val="2604585D"/>
    <w:rsid w:val="261B5DC6"/>
    <w:rsid w:val="266420C0"/>
    <w:rsid w:val="26CB4BE9"/>
    <w:rsid w:val="28BB0136"/>
    <w:rsid w:val="28C32CE5"/>
    <w:rsid w:val="296C5607"/>
    <w:rsid w:val="29BD71C9"/>
    <w:rsid w:val="2A0658E2"/>
    <w:rsid w:val="2A1E2DF7"/>
    <w:rsid w:val="2A7C3532"/>
    <w:rsid w:val="2AB723EE"/>
    <w:rsid w:val="2AC52E9D"/>
    <w:rsid w:val="2C0156B9"/>
    <w:rsid w:val="2C466B88"/>
    <w:rsid w:val="2C6A4718"/>
    <w:rsid w:val="2CAB1C96"/>
    <w:rsid w:val="2CFD5BCA"/>
    <w:rsid w:val="2DC26670"/>
    <w:rsid w:val="2E234FBA"/>
    <w:rsid w:val="2E49582D"/>
    <w:rsid w:val="2E630B09"/>
    <w:rsid w:val="2E7237A2"/>
    <w:rsid w:val="2E760570"/>
    <w:rsid w:val="2EC2535C"/>
    <w:rsid w:val="2EF147FE"/>
    <w:rsid w:val="2EFA1B41"/>
    <w:rsid w:val="2F3B0EE1"/>
    <w:rsid w:val="2F632E57"/>
    <w:rsid w:val="2FA33CD6"/>
    <w:rsid w:val="2FA74329"/>
    <w:rsid w:val="300B0F03"/>
    <w:rsid w:val="305519F7"/>
    <w:rsid w:val="30875BDB"/>
    <w:rsid w:val="308F43D2"/>
    <w:rsid w:val="30C61144"/>
    <w:rsid w:val="30E75687"/>
    <w:rsid w:val="3109178A"/>
    <w:rsid w:val="31474510"/>
    <w:rsid w:val="31F20D75"/>
    <w:rsid w:val="31FB00B6"/>
    <w:rsid w:val="32465890"/>
    <w:rsid w:val="327E1E2C"/>
    <w:rsid w:val="329A09C5"/>
    <w:rsid w:val="32B21C51"/>
    <w:rsid w:val="32DE7AFC"/>
    <w:rsid w:val="334E7EF9"/>
    <w:rsid w:val="335F5F69"/>
    <w:rsid w:val="337B1787"/>
    <w:rsid w:val="33884608"/>
    <w:rsid w:val="339B09A0"/>
    <w:rsid w:val="345722E0"/>
    <w:rsid w:val="34B405CE"/>
    <w:rsid w:val="35117437"/>
    <w:rsid w:val="35CC38E4"/>
    <w:rsid w:val="37041558"/>
    <w:rsid w:val="374934B8"/>
    <w:rsid w:val="37604CC8"/>
    <w:rsid w:val="37783E3E"/>
    <w:rsid w:val="37CC69AD"/>
    <w:rsid w:val="3805539B"/>
    <w:rsid w:val="381933D4"/>
    <w:rsid w:val="38AA3CAD"/>
    <w:rsid w:val="38E87CD2"/>
    <w:rsid w:val="39691547"/>
    <w:rsid w:val="39A47CCE"/>
    <w:rsid w:val="39B25286"/>
    <w:rsid w:val="3A290187"/>
    <w:rsid w:val="3A4B2989"/>
    <w:rsid w:val="3A7447CB"/>
    <w:rsid w:val="3AF15073"/>
    <w:rsid w:val="3B3F438A"/>
    <w:rsid w:val="3BAE6961"/>
    <w:rsid w:val="3C160C58"/>
    <w:rsid w:val="3C481601"/>
    <w:rsid w:val="3C501BEF"/>
    <w:rsid w:val="3CE1003E"/>
    <w:rsid w:val="3CF0681E"/>
    <w:rsid w:val="3D6925F0"/>
    <w:rsid w:val="3D6E7559"/>
    <w:rsid w:val="3D885D43"/>
    <w:rsid w:val="3D893F9F"/>
    <w:rsid w:val="3D896B2A"/>
    <w:rsid w:val="3E484ED8"/>
    <w:rsid w:val="3E6E65CC"/>
    <w:rsid w:val="3F0D6ECD"/>
    <w:rsid w:val="3F351E3A"/>
    <w:rsid w:val="3F89309C"/>
    <w:rsid w:val="3FC45A47"/>
    <w:rsid w:val="3FD15350"/>
    <w:rsid w:val="402674B4"/>
    <w:rsid w:val="413E29B1"/>
    <w:rsid w:val="414C312F"/>
    <w:rsid w:val="416C0377"/>
    <w:rsid w:val="41810F54"/>
    <w:rsid w:val="41C844D7"/>
    <w:rsid w:val="41D440BA"/>
    <w:rsid w:val="41DA72AE"/>
    <w:rsid w:val="420317D8"/>
    <w:rsid w:val="421B57FE"/>
    <w:rsid w:val="42276AF0"/>
    <w:rsid w:val="42A22B35"/>
    <w:rsid w:val="42A46945"/>
    <w:rsid w:val="42F10377"/>
    <w:rsid w:val="42F82993"/>
    <w:rsid w:val="42FB38D7"/>
    <w:rsid w:val="42FC6F4D"/>
    <w:rsid w:val="431C7B77"/>
    <w:rsid w:val="441C28FF"/>
    <w:rsid w:val="448A2EF9"/>
    <w:rsid w:val="448E2432"/>
    <w:rsid w:val="4494099E"/>
    <w:rsid w:val="44C76039"/>
    <w:rsid w:val="45C34559"/>
    <w:rsid w:val="45EA20B7"/>
    <w:rsid w:val="46050BC1"/>
    <w:rsid w:val="461B7C61"/>
    <w:rsid w:val="464A2903"/>
    <w:rsid w:val="46C34294"/>
    <w:rsid w:val="46CD6EF1"/>
    <w:rsid w:val="47AF41E0"/>
    <w:rsid w:val="47BF203B"/>
    <w:rsid w:val="48075168"/>
    <w:rsid w:val="485C5AAD"/>
    <w:rsid w:val="489F4DC0"/>
    <w:rsid w:val="48FF6F66"/>
    <w:rsid w:val="490D5251"/>
    <w:rsid w:val="4A3776EA"/>
    <w:rsid w:val="4A7416B4"/>
    <w:rsid w:val="4AD27DD8"/>
    <w:rsid w:val="4AE41A47"/>
    <w:rsid w:val="4AF11D1B"/>
    <w:rsid w:val="4B315BE8"/>
    <w:rsid w:val="4BFF63C2"/>
    <w:rsid w:val="4C3D0E0F"/>
    <w:rsid w:val="4CCA08D2"/>
    <w:rsid w:val="4CDC7B2C"/>
    <w:rsid w:val="4CFA48CA"/>
    <w:rsid w:val="4D2F68B6"/>
    <w:rsid w:val="4D7600E4"/>
    <w:rsid w:val="4DAB0E84"/>
    <w:rsid w:val="4DB46573"/>
    <w:rsid w:val="4DDF378A"/>
    <w:rsid w:val="4E202BC7"/>
    <w:rsid w:val="4E23565D"/>
    <w:rsid w:val="4E520AA6"/>
    <w:rsid w:val="4E550788"/>
    <w:rsid w:val="4E8844D8"/>
    <w:rsid w:val="4F0C2E86"/>
    <w:rsid w:val="4F122AE3"/>
    <w:rsid w:val="4F5F4D55"/>
    <w:rsid w:val="4FE14864"/>
    <w:rsid w:val="5088477E"/>
    <w:rsid w:val="50A23F5B"/>
    <w:rsid w:val="50BE21C6"/>
    <w:rsid w:val="51845009"/>
    <w:rsid w:val="51B02021"/>
    <w:rsid w:val="51F71CF5"/>
    <w:rsid w:val="52375767"/>
    <w:rsid w:val="527316FD"/>
    <w:rsid w:val="52EE6F50"/>
    <w:rsid w:val="531B5593"/>
    <w:rsid w:val="53B75F35"/>
    <w:rsid w:val="53F66B2C"/>
    <w:rsid w:val="54335D09"/>
    <w:rsid w:val="543444F7"/>
    <w:rsid w:val="54B4505A"/>
    <w:rsid w:val="54D90B14"/>
    <w:rsid w:val="54F30E2D"/>
    <w:rsid w:val="560E5414"/>
    <w:rsid w:val="56185243"/>
    <w:rsid w:val="567E3926"/>
    <w:rsid w:val="57AE77E1"/>
    <w:rsid w:val="57C26FB5"/>
    <w:rsid w:val="57D87FF3"/>
    <w:rsid w:val="57E5084E"/>
    <w:rsid w:val="581C7945"/>
    <w:rsid w:val="58EC67F3"/>
    <w:rsid w:val="597A362E"/>
    <w:rsid w:val="59EA10C3"/>
    <w:rsid w:val="5A0747B0"/>
    <w:rsid w:val="5AA926F5"/>
    <w:rsid w:val="5AB06604"/>
    <w:rsid w:val="5AEC1507"/>
    <w:rsid w:val="5AF17EB0"/>
    <w:rsid w:val="5B44602D"/>
    <w:rsid w:val="5B447095"/>
    <w:rsid w:val="5B4E3958"/>
    <w:rsid w:val="5B4F7564"/>
    <w:rsid w:val="5B7D76FD"/>
    <w:rsid w:val="5BF03043"/>
    <w:rsid w:val="5C27068A"/>
    <w:rsid w:val="5C380313"/>
    <w:rsid w:val="5C5B3FBA"/>
    <w:rsid w:val="5C6329D4"/>
    <w:rsid w:val="5D0159FB"/>
    <w:rsid w:val="5D560BB7"/>
    <w:rsid w:val="5DE52721"/>
    <w:rsid w:val="5E1677EE"/>
    <w:rsid w:val="5E2E2452"/>
    <w:rsid w:val="5E373AE9"/>
    <w:rsid w:val="5E3F2EBA"/>
    <w:rsid w:val="5E5D0FC1"/>
    <w:rsid w:val="5E7A40D3"/>
    <w:rsid w:val="5F9C5E40"/>
    <w:rsid w:val="60B623CA"/>
    <w:rsid w:val="60CE6A8B"/>
    <w:rsid w:val="60F30F88"/>
    <w:rsid w:val="610C5D9B"/>
    <w:rsid w:val="610C6F68"/>
    <w:rsid w:val="610E27B4"/>
    <w:rsid w:val="615F75DB"/>
    <w:rsid w:val="61CA668D"/>
    <w:rsid w:val="620C5D08"/>
    <w:rsid w:val="62192488"/>
    <w:rsid w:val="62911D91"/>
    <w:rsid w:val="631C2427"/>
    <w:rsid w:val="63672CD8"/>
    <w:rsid w:val="649F5C2E"/>
    <w:rsid w:val="64FF3334"/>
    <w:rsid w:val="650F4ED3"/>
    <w:rsid w:val="652E4BFD"/>
    <w:rsid w:val="65384563"/>
    <w:rsid w:val="65C0210C"/>
    <w:rsid w:val="65D91C21"/>
    <w:rsid w:val="65DC45FA"/>
    <w:rsid w:val="664633D5"/>
    <w:rsid w:val="675E75C2"/>
    <w:rsid w:val="68983723"/>
    <w:rsid w:val="6916504E"/>
    <w:rsid w:val="6980525C"/>
    <w:rsid w:val="6A3859E4"/>
    <w:rsid w:val="6A880284"/>
    <w:rsid w:val="6AC92BFA"/>
    <w:rsid w:val="6AEA1651"/>
    <w:rsid w:val="6B4C66DA"/>
    <w:rsid w:val="6B504ACC"/>
    <w:rsid w:val="6BAB6730"/>
    <w:rsid w:val="6BC312D2"/>
    <w:rsid w:val="6BE47365"/>
    <w:rsid w:val="6C6733F4"/>
    <w:rsid w:val="6C736285"/>
    <w:rsid w:val="6C8B63E2"/>
    <w:rsid w:val="6C8E211A"/>
    <w:rsid w:val="6CA963B8"/>
    <w:rsid w:val="6D2514FF"/>
    <w:rsid w:val="6D572911"/>
    <w:rsid w:val="6DC71059"/>
    <w:rsid w:val="6DD01A5F"/>
    <w:rsid w:val="6DD40F6E"/>
    <w:rsid w:val="6E123C75"/>
    <w:rsid w:val="6F35793C"/>
    <w:rsid w:val="6F690D41"/>
    <w:rsid w:val="6F9445A0"/>
    <w:rsid w:val="6FB73066"/>
    <w:rsid w:val="6FD005A6"/>
    <w:rsid w:val="6FD437AD"/>
    <w:rsid w:val="70113E91"/>
    <w:rsid w:val="70115DF1"/>
    <w:rsid w:val="704E51F7"/>
    <w:rsid w:val="70783867"/>
    <w:rsid w:val="708A4320"/>
    <w:rsid w:val="714A6C80"/>
    <w:rsid w:val="71673301"/>
    <w:rsid w:val="717962C1"/>
    <w:rsid w:val="72035893"/>
    <w:rsid w:val="721E7DEF"/>
    <w:rsid w:val="729A2203"/>
    <w:rsid w:val="72AA5288"/>
    <w:rsid w:val="72AF360B"/>
    <w:rsid w:val="730938E2"/>
    <w:rsid w:val="73B217CE"/>
    <w:rsid w:val="73E3255B"/>
    <w:rsid w:val="74104071"/>
    <w:rsid w:val="746000A9"/>
    <w:rsid w:val="746D4409"/>
    <w:rsid w:val="74DA3D44"/>
    <w:rsid w:val="75177956"/>
    <w:rsid w:val="755273F8"/>
    <w:rsid w:val="75845A27"/>
    <w:rsid w:val="75FD1BA1"/>
    <w:rsid w:val="76166497"/>
    <w:rsid w:val="763441AA"/>
    <w:rsid w:val="76C1314A"/>
    <w:rsid w:val="77162F77"/>
    <w:rsid w:val="772C48CE"/>
    <w:rsid w:val="773E3E9A"/>
    <w:rsid w:val="77796308"/>
    <w:rsid w:val="77A87232"/>
    <w:rsid w:val="77C628F7"/>
    <w:rsid w:val="77EE6018"/>
    <w:rsid w:val="7805518F"/>
    <w:rsid w:val="78113136"/>
    <w:rsid w:val="782C771D"/>
    <w:rsid w:val="7840250D"/>
    <w:rsid w:val="786330E6"/>
    <w:rsid w:val="78927FD6"/>
    <w:rsid w:val="79B10985"/>
    <w:rsid w:val="7A307E32"/>
    <w:rsid w:val="7A5A34E2"/>
    <w:rsid w:val="7A87593E"/>
    <w:rsid w:val="7B1956B5"/>
    <w:rsid w:val="7BFF58CF"/>
    <w:rsid w:val="7D3B75CB"/>
    <w:rsid w:val="7D7E3217"/>
    <w:rsid w:val="7D8A7030"/>
    <w:rsid w:val="7DB23A17"/>
    <w:rsid w:val="7DB35E91"/>
    <w:rsid w:val="7E106153"/>
    <w:rsid w:val="7E5434BA"/>
    <w:rsid w:val="7E8B78C9"/>
    <w:rsid w:val="7EBF5FE6"/>
    <w:rsid w:val="7F625989"/>
    <w:rsid w:val="7FB92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5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pc</cp:lastModifiedBy>
  <dcterms:modified xsi:type="dcterms:W3CDTF">2020-04-30T12:58:13Z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