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2020年4月20日星期一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背诵Java基础内容中的面试题25-300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完成作业的DB面试题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进一步完善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E-R图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F3380"/>
    <w:rsid w:val="065F2572"/>
    <w:rsid w:val="06CD29E0"/>
    <w:rsid w:val="07045C3D"/>
    <w:rsid w:val="0734344D"/>
    <w:rsid w:val="074763E0"/>
    <w:rsid w:val="078A2D33"/>
    <w:rsid w:val="07EA1820"/>
    <w:rsid w:val="082308E3"/>
    <w:rsid w:val="088843C6"/>
    <w:rsid w:val="088F3EF1"/>
    <w:rsid w:val="08E8187F"/>
    <w:rsid w:val="090A414D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763801"/>
    <w:rsid w:val="0C90676C"/>
    <w:rsid w:val="0D742BFD"/>
    <w:rsid w:val="0D9751EA"/>
    <w:rsid w:val="0DA77D16"/>
    <w:rsid w:val="0E2F60AC"/>
    <w:rsid w:val="0E4B6D39"/>
    <w:rsid w:val="0FA679C1"/>
    <w:rsid w:val="106B0A3E"/>
    <w:rsid w:val="11077831"/>
    <w:rsid w:val="111A3F7E"/>
    <w:rsid w:val="11353AD4"/>
    <w:rsid w:val="11B07E36"/>
    <w:rsid w:val="12437369"/>
    <w:rsid w:val="12582523"/>
    <w:rsid w:val="134C2403"/>
    <w:rsid w:val="139D1370"/>
    <w:rsid w:val="14070C18"/>
    <w:rsid w:val="14733909"/>
    <w:rsid w:val="153246E0"/>
    <w:rsid w:val="154D2644"/>
    <w:rsid w:val="1550021A"/>
    <w:rsid w:val="15B46742"/>
    <w:rsid w:val="15B969B0"/>
    <w:rsid w:val="15C90C21"/>
    <w:rsid w:val="16F9008F"/>
    <w:rsid w:val="17C041AF"/>
    <w:rsid w:val="17E32DC9"/>
    <w:rsid w:val="18213FFE"/>
    <w:rsid w:val="183D414F"/>
    <w:rsid w:val="183F2162"/>
    <w:rsid w:val="18C31EA9"/>
    <w:rsid w:val="18F71F27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DCD28F8"/>
    <w:rsid w:val="1DE00F23"/>
    <w:rsid w:val="1E353BC6"/>
    <w:rsid w:val="1E43292B"/>
    <w:rsid w:val="1F0C5E17"/>
    <w:rsid w:val="1FDE1352"/>
    <w:rsid w:val="20DD325D"/>
    <w:rsid w:val="20E779F0"/>
    <w:rsid w:val="21171423"/>
    <w:rsid w:val="211745BC"/>
    <w:rsid w:val="214A1D65"/>
    <w:rsid w:val="223D4B04"/>
    <w:rsid w:val="229E1348"/>
    <w:rsid w:val="22B01FD1"/>
    <w:rsid w:val="22EE379D"/>
    <w:rsid w:val="2307407B"/>
    <w:rsid w:val="23B672AD"/>
    <w:rsid w:val="23BA701D"/>
    <w:rsid w:val="245645FC"/>
    <w:rsid w:val="24970689"/>
    <w:rsid w:val="24DB2CA2"/>
    <w:rsid w:val="254C58FA"/>
    <w:rsid w:val="256A1958"/>
    <w:rsid w:val="25B83019"/>
    <w:rsid w:val="2604585D"/>
    <w:rsid w:val="261B5DC6"/>
    <w:rsid w:val="266420C0"/>
    <w:rsid w:val="28BB0136"/>
    <w:rsid w:val="28C32CE5"/>
    <w:rsid w:val="296C5607"/>
    <w:rsid w:val="29BD71C9"/>
    <w:rsid w:val="2A0658E2"/>
    <w:rsid w:val="2A1E2DF7"/>
    <w:rsid w:val="2A7C3532"/>
    <w:rsid w:val="2AB723EE"/>
    <w:rsid w:val="2AC52E9D"/>
    <w:rsid w:val="2C0156B9"/>
    <w:rsid w:val="2C466B8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F43D2"/>
    <w:rsid w:val="30C61144"/>
    <w:rsid w:val="30E75687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AE6961"/>
    <w:rsid w:val="3C160C58"/>
    <w:rsid w:val="3C501BEF"/>
    <w:rsid w:val="3CE1003E"/>
    <w:rsid w:val="3CF0681E"/>
    <w:rsid w:val="3D6925F0"/>
    <w:rsid w:val="3D6E7559"/>
    <w:rsid w:val="3D885D43"/>
    <w:rsid w:val="3D893F9F"/>
    <w:rsid w:val="3D896B2A"/>
    <w:rsid w:val="3F0D6ECD"/>
    <w:rsid w:val="3F351E3A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8075168"/>
    <w:rsid w:val="485C5AAD"/>
    <w:rsid w:val="48FF6F66"/>
    <w:rsid w:val="490D5251"/>
    <w:rsid w:val="4A3776EA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E202BC7"/>
    <w:rsid w:val="4E520AA6"/>
    <w:rsid w:val="4E8844D8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F66B2C"/>
    <w:rsid w:val="543444F7"/>
    <w:rsid w:val="54B4505A"/>
    <w:rsid w:val="54D90B14"/>
    <w:rsid w:val="560E5414"/>
    <w:rsid w:val="56185243"/>
    <w:rsid w:val="567E3926"/>
    <w:rsid w:val="57C26FB5"/>
    <w:rsid w:val="57D87FF3"/>
    <w:rsid w:val="57E5084E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31C2427"/>
    <w:rsid w:val="63672CD8"/>
    <w:rsid w:val="64FF3334"/>
    <w:rsid w:val="652E4BFD"/>
    <w:rsid w:val="65C0210C"/>
    <w:rsid w:val="65D91C21"/>
    <w:rsid w:val="65DC45FA"/>
    <w:rsid w:val="664633D5"/>
    <w:rsid w:val="68983723"/>
    <w:rsid w:val="6916504E"/>
    <w:rsid w:val="6A880284"/>
    <w:rsid w:val="6AC92BFA"/>
    <w:rsid w:val="6AEA1651"/>
    <w:rsid w:val="6B4C66DA"/>
    <w:rsid w:val="6B504ACC"/>
    <w:rsid w:val="6BAB6730"/>
    <w:rsid w:val="6BC312D2"/>
    <w:rsid w:val="6BE47365"/>
    <w:rsid w:val="6C8B63E2"/>
    <w:rsid w:val="6C8E211A"/>
    <w:rsid w:val="6CA963B8"/>
    <w:rsid w:val="6D2514FF"/>
    <w:rsid w:val="6D572911"/>
    <w:rsid w:val="6DC71059"/>
    <w:rsid w:val="6DD40F6E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17962C1"/>
    <w:rsid w:val="721E7DEF"/>
    <w:rsid w:val="729A2203"/>
    <w:rsid w:val="72AA5288"/>
    <w:rsid w:val="730938E2"/>
    <w:rsid w:val="73B217CE"/>
    <w:rsid w:val="74104071"/>
    <w:rsid w:val="746000A9"/>
    <w:rsid w:val="746D4409"/>
    <w:rsid w:val="74DA3D44"/>
    <w:rsid w:val="75177956"/>
    <w:rsid w:val="755273F8"/>
    <w:rsid w:val="75845A27"/>
    <w:rsid w:val="75FD1BA1"/>
    <w:rsid w:val="76C1314A"/>
    <w:rsid w:val="77162F77"/>
    <w:rsid w:val="772C48CE"/>
    <w:rsid w:val="773E3E9A"/>
    <w:rsid w:val="77796308"/>
    <w:rsid w:val="77A87232"/>
    <w:rsid w:val="77EE6018"/>
    <w:rsid w:val="7805518F"/>
    <w:rsid w:val="78113136"/>
    <w:rsid w:val="782C771D"/>
    <w:rsid w:val="7840250D"/>
    <w:rsid w:val="786330E6"/>
    <w:rsid w:val="78927FD6"/>
    <w:rsid w:val="79B10985"/>
    <w:rsid w:val="7A5A34E2"/>
    <w:rsid w:val="7A87593E"/>
    <w:rsid w:val="7BFF58CF"/>
    <w:rsid w:val="7D3B75CB"/>
    <w:rsid w:val="7D7E3217"/>
    <w:rsid w:val="7D8A7030"/>
    <w:rsid w:val="7DB23A17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46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2020-04-20T12:26:10Z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