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27" w:tblpY="2258"/>
        <w:tblOverlap w:val="never"/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3158"/>
        <w:gridCol w:w="1198"/>
        <w:gridCol w:w="4376"/>
      </w:tblGrid>
      <w:tr w:rsidR="00EF5213">
        <w:trPr>
          <w:trHeight w:val="383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时间</w:t>
            </w:r>
          </w:p>
        </w:tc>
        <w:tc>
          <w:tcPr>
            <w:tcW w:w="3158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2020</w:t>
            </w:r>
            <w:r>
              <w:rPr>
                <w:rFonts w:ascii="楷体" w:eastAsia="楷体" w:hAnsi="楷体" w:cs="楷体" w:hint="eastAsia"/>
                <w:sz w:val="24"/>
              </w:rPr>
              <w:t>年</w:t>
            </w:r>
            <w:r>
              <w:rPr>
                <w:rFonts w:ascii="楷体" w:eastAsia="楷体" w:hAnsi="楷体" w:cs="楷体" w:hint="eastAsia"/>
                <w:sz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</w:rPr>
              <w:t>月</w:t>
            </w:r>
            <w:r>
              <w:rPr>
                <w:rFonts w:ascii="楷体" w:eastAsia="楷体" w:hAnsi="楷体" w:cs="楷体" w:hint="eastAsia"/>
                <w:sz w:val="24"/>
              </w:rPr>
              <w:t>27</w:t>
            </w:r>
            <w:r>
              <w:rPr>
                <w:rFonts w:ascii="楷体" w:eastAsia="楷体" w:hAnsi="楷体" w:cs="楷体" w:hint="eastAsia"/>
                <w:sz w:val="24"/>
              </w:rPr>
              <w:t>日星期一</w:t>
            </w:r>
          </w:p>
        </w:tc>
        <w:tc>
          <w:tcPr>
            <w:tcW w:w="1198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地点</w:t>
            </w:r>
          </w:p>
        </w:tc>
        <w:tc>
          <w:tcPr>
            <w:tcW w:w="437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瞩目视频会议</w:t>
            </w:r>
          </w:p>
        </w:tc>
      </w:tr>
      <w:tr w:rsidR="00EF5213">
        <w:trPr>
          <w:trHeight w:val="383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开始时间</w:t>
            </w:r>
          </w:p>
        </w:tc>
        <w:tc>
          <w:tcPr>
            <w:tcW w:w="3158" w:type="dxa"/>
            <w:vAlign w:val="center"/>
          </w:tcPr>
          <w:p w:rsidR="00EF5213" w:rsidRDefault="00494973">
            <w:pPr>
              <w:spacing w:line="360" w:lineRule="auto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       19</w:t>
            </w:r>
            <w:r>
              <w:rPr>
                <w:rFonts w:ascii="楷体" w:eastAsia="楷体" w:hAnsi="楷体" w:cs="楷体" w:hint="eastAsia"/>
                <w:sz w:val="24"/>
              </w:rPr>
              <w:t>：</w:t>
            </w:r>
            <w:r>
              <w:rPr>
                <w:rFonts w:ascii="楷体" w:eastAsia="楷体" w:hAnsi="楷体" w:cs="楷体" w:hint="eastAsia"/>
                <w:sz w:val="24"/>
              </w:rPr>
              <w:t>30</w:t>
            </w:r>
          </w:p>
        </w:tc>
        <w:tc>
          <w:tcPr>
            <w:tcW w:w="1198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结束时间</w:t>
            </w:r>
          </w:p>
        </w:tc>
        <w:tc>
          <w:tcPr>
            <w:tcW w:w="437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22</w:t>
            </w:r>
            <w:r>
              <w:rPr>
                <w:rFonts w:ascii="楷体" w:eastAsia="楷体" w:hAnsi="楷体" w:cs="楷体" w:hint="eastAsia"/>
                <w:sz w:val="24"/>
              </w:rPr>
              <w:t>：</w:t>
            </w:r>
            <w:r>
              <w:rPr>
                <w:rFonts w:ascii="楷体" w:eastAsia="楷体" w:hAnsi="楷体" w:cs="楷体" w:hint="eastAsia"/>
                <w:sz w:val="24"/>
              </w:rPr>
              <w:t>00</w:t>
            </w:r>
          </w:p>
        </w:tc>
      </w:tr>
      <w:tr w:rsidR="00EF5213">
        <w:trPr>
          <w:trHeight w:val="383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主持人</w:t>
            </w:r>
          </w:p>
        </w:tc>
        <w:tc>
          <w:tcPr>
            <w:tcW w:w="3158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谢海鸿</w:t>
            </w:r>
          </w:p>
        </w:tc>
        <w:tc>
          <w:tcPr>
            <w:tcW w:w="1198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记录人</w:t>
            </w:r>
          </w:p>
        </w:tc>
        <w:tc>
          <w:tcPr>
            <w:tcW w:w="437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陈良吉</w:t>
            </w:r>
            <w:proofErr w:type="gramEnd"/>
          </w:p>
        </w:tc>
      </w:tr>
      <w:tr w:rsidR="00EF5213">
        <w:trPr>
          <w:trHeight w:val="383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参加人员</w:t>
            </w:r>
          </w:p>
        </w:tc>
        <w:tc>
          <w:tcPr>
            <w:tcW w:w="8732" w:type="dxa"/>
            <w:gridSpan w:val="3"/>
            <w:vAlign w:val="center"/>
          </w:tcPr>
          <w:p w:rsidR="00EF5213" w:rsidRDefault="00494973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谢海鸿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何辉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周怡珊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龙珊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陈良吉</w:t>
            </w:r>
            <w:proofErr w:type="gramEnd"/>
          </w:p>
        </w:tc>
      </w:tr>
      <w:tr w:rsidR="00EF5213">
        <w:trPr>
          <w:trHeight w:val="383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缺席人员</w:t>
            </w:r>
          </w:p>
        </w:tc>
        <w:tc>
          <w:tcPr>
            <w:tcW w:w="8732" w:type="dxa"/>
            <w:gridSpan w:val="3"/>
            <w:vAlign w:val="center"/>
          </w:tcPr>
          <w:p w:rsidR="00EF5213" w:rsidRDefault="00494973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无</w:t>
            </w:r>
          </w:p>
        </w:tc>
      </w:tr>
      <w:tr w:rsidR="00EF5213">
        <w:trPr>
          <w:trHeight w:val="572"/>
        </w:trPr>
        <w:tc>
          <w:tcPr>
            <w:tcW w:w="1226" w:type="dxa"/>
            <w:vAlign w:val="center"/>
          </w:tcPr>
          <w:p w:rsidR="00EF5213" w:rsidRDefault="00494973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会议</w:t>
            </w: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议</w:t>
            </w: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题</w:t>
            </w:r>
          </w:p>
        </w:tc>
        <w:tc>
          <w:tcPr>
            <w:tcW w:w="8732" w:type="dxa"/>
            <w:gridSpan w:val="3"/>
            <w:vAlign w:val="center"/>
          </w:tcPr>
          <w:p w:rsidR="00EF5213" w:rsidRDefault="005413A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数据库中</w:t>
            </w:r>
            <w:bookmarkStart w:id="0" w:name="_GoBack"/>
            <w:bookmarkEnd w:id="0"/>
            <w:r>
              <w:rPr>
                <w:rFonts w:ascii="楷体" w:eastAsia="楷体" w:hAnsi="楷体" w:cs="楷体" w:hint="eastAsia"/>
                <w:sz w:val="24"/>
              </w:rPr>
              <w:t>插入数据</w:t>
            </w:r>
          </w:p>
          <w:p w:rsidR="00EF5213" w:rsidRDefault="0049497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背面试题</w:t>
            </w:r>
          </w:p>
          <w:p w:rsidR="00EF5213" w:rsidRDefault="0049497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其他工作</w:t>
            </w:r>
          </w:p>
        </w:tc>
      </w:tr>
      <w:tr w:rsidR="00EF5213">
        <w:trPr>
          <w:trHeight w:val="6806"/>
        </w:trPr>
        <w:tc>
          <w:tcPr>
            <w:tcW w:w="9958" w:type="dxa"/>
            <w:gridSpan w:val="4"/>
            <w:vAlign w:val="center"/>
          </w:tcPr>
          <w:p w:rsidR="00EF5213" w:rsidRDefault="00494973">
            <w:pPr>
              <w:pStyle w:val="1"/>
              <w:widowControl/>
              <w:shd w:val="clear" w:color="auto" w:fill="FAFBFC"/>
              <w:spacing w:beforeAutospacing="0" w:afterAutospacing="0" w:line="19" w:lineRule="atLeast"/>
              <w:rPr>
                <w:rFonts w:ascii="楷体" w:eastAsia="楷体" w:hAnsi="楷体" w:cs="楷体" w:hint="default"/>
                <w:sz w:val="21"/>
                <w:szCs w:val="21"/>
              </w:rPr>
            </w:pPr>
            <w:r>
              <w:rPr>
                <w:rFonts w:ascii="楷体" w:eastAsia="楷体" w:hAnsi="楷体" w:cs="楷体"/>
                <w:sz w:val="30"/>
                <w:szCs w:val="30"/>
              </w:rPr>
              <w:t>会议内容</w:t>
            </w:r>
            <w:r>
              <w:rPr>
                <w:rFonts w:ascii="楷体" w:eastAsia="楷体" w:hAnsi="楷体" w:cs="楷体"/>
                <w:sz w:val="21"/>
                <w:szCs w:val="21"/>
              </w:rPr>
              <w:t>：</w:t>
            </w:r>
          </w:p>
          <w:p w:rsidR="00EF5213" w:rsidRDefault="0049497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背诵</w:t>
            </w:r>
            <w:r>
              <w:rPr>
                <w:rFonts w:ascii="楷体" w:eastAsia="楷体" w:hAnsi="楷体" w:cs="楷体" w:hint="eastAsia"/>
                <w:sz w:val="24"/>
              </w:rPr>
              <w:t>Java</w:t>
            </w:r>
            <w:r>
              <w:rPr>
                <w:rFonts w:ascii="楷体" w:eastAsia="楷体" w:hAnsi="楷体" w:cs="楷体" w:hint="eastAsia"/>
                <w:sz w:val="24"/>
              </w:rPr>
              <w:t>基础内容中的面试题</w:t>
            </w:r>
            <w:r w:rsidR="00BB5B60">
              <w:rPr>
                <w:rFonts w:ascii="楷体" w:eastAsia="楷体" w:hAnsi="楷体" w:cs="楷体" w:hint="eastAsia"/>
                <w:sz w:val="24"/>
              </w:rPr>
              <w:t>50-5</w:t>
            </w:r>
            <w:r>
              <w:rPr>
                <w:rFonts w:ascii="楷体" w:eastAsia="楷体" w:hAnsi="楷体" w:cs="楷体" w:hint="eastAsia"/>
                <w:sz w:val="24"/>
              </w:rPr>
              <w:t>5</w:t>
            </w:r>
          </w:p>
          <w:p w:rsidR="00EF5213" w:rsidRDefault="0049497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讨论与面试相关的内容</w:t>
            </w:r>
          </w:p>
          <w:p w:rsidR="00EF5213" w:rsidRDefault="0049497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框架的搭建</w:t>
            </w: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EF5213" w:rsidRDefault="00EF5213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</w:tc>
      </w:tr>
    </w:tbl>
    <w:p w:rsidR="00EF5213" w:rsidRDefault="00494973">
      <w:pPr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会议记录</w:t>
      </w:r>
    </w:p>
    <w:sectPr w:rsidR="00EF5213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73" w:rsidRDefault="00494973">
      <w:r>
        <w:separator/>
      </w:r>
    </w:p>
  </w:endnote>
  <w:endnote w:type="continuationSeparator" w:id="0">
    <w:p w:rsidR="00494973" w:rsidRDefault="0049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13" w:rsidRDefault="004949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F5213" w:rsidRDefault="0049497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413A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Bc71LexAEAAF8DAAAOAAAAAAAAAAAAAAAAAC4CAABk&#10;cnMvZTJvRG9jLnhtbFBLAQItABQABgAIAAAAIQAMSvDu1gAAAAUBAAAPAAAAAAAAAAAAAAAAAB4E&#10;AABkcnMvZG93bnJldi54bWxQSwUGAAAAAAQABADzAAAAIQUAAAAA&#10;" filled="f" stroked="f">
              <v:textbox style="mso-fit-shape-to-text:t" inset="0,0,0,0">
                <w:txbxContent>
                  <w:p w:rsidR="00EF5213" w:rsidRDefault="0049497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413A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73" w:rsidRDefault="00494973">
      <w:r>
        <w:separator/>
      </w:r>
    </w:p>
  </w:footnote>
  <w:footnote w:type="continuationSeparator" w:id="0">
    <w:p w:rsidR="00494973" w:rsidRDefault="00494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13" w:rsidRDefault="00EF5213">
    <w:pPr>
      <w:pStyle w:val="a4"/>
      <w:jc w:val="left"/>
      <w:rPr>
        <w:rFonts w:ascii="楷体" w:eastAsia="楷体" w:hAnsi="楷体" w:cs="楷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392A82"/>
    <w:rsid w:val="00494973"/>
    <w:rsid w:val="005413AF"/>
    <w:rsid w:val="006069D6"/>
    <w:rsid w:val="00736D7B"/>
    <w:rsid w:val="007D6A60"/>
    <w:rsid w:val="008D2A95"/>
    <w:rsid w:val="009C3A99"/>
    <w:rsid w:val="00A32D88"/>
    <w:rsid w:val="00BA6C1A"/>
    <w:rsid w:val="00BB5B60"/>
    <w:rsid w:val="00BC154E"/>
    <w:rsid w:val="00BC4CD1"/>
    <w:rsid w:val="00CA270E"/>
    <w:rsid w:val="00CC0BB3"/>
    <w:rsid w:val="00E91BBE"/>
    <w:rsid w:val="00EA217D"/>
    <w:rsid w:val="00EF5213"/>
    <w:rsid w:val="00F7206E"/>
    <w:rsid w:val="00FA17BA"/>
    <w:rsid w:val="010F09B2"/>
    <w:rsid w:val="011728A7"/>
    <w:rsid w:val="011D18A7"/>
    <w:rsid w:val="01624AED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12A2B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E8187F"/>
    <w:rsid w:val="090A414D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763801"/>
    <w:rsid w:val="0C90676C"/>
    <w:rsid w:val="0D742BFD"/>
    <w:rsid w:val="0D9751EA"/>
    <w:rsid w:val="0DA77D16"/>
    <w:rsid w:val="0DE8539D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582523"/>
    <w:rsid w:val="134C2403"/>
    <w:rsid w:val="139D1370"/>
    <w:rsid w:val="14070C18"/>
    <w:rsid w:val="14733909"/>
    <w:rsid w:val="153246E0"/>
    <w:rsid w:val="154D2644"/>
    <w:rsid w:val="1550021A"/>
    <w:rsid w:val="15B46742"/>
    <w:rsid w:val="15B969B0"/>
    <w:rsid w:val="15C90C21"/>
    <w:rsid w:val="16EB3849"/>
    <w:rsid w:val="16F9008F"/>
    <w:rsid w:val="17C041AF"/>
    <w:rsid w:val="17E32DC9"/>
    <w:rsid w:val="18213FFE"/>
    <w:rsid w:val="183D414F"/>
    <w:rsid w:val="183F2162"/>
    <w:rsid w:val="18C31EA9"/>
    <w:rsid w:val="18F71F27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DCD28F8"/>
    <w:rsid w:val="1DE00F23"/>
    <w:rsid w:val="1E0F3302"/>
    <w:rsid w:val="1E353BC6"/>
    <w:rsid w:val="1E43292B"/>
    <w:rsid w:val="1F0C5E17"/>
    <w:rsid w:val="1FDE1352"/>
    <w:rsid w:val="20DD325D"/>
    <w:rsid w:val="20E779F0"/>
    <w:rsid w:val="21171423"/>
    <w:rsid w:val="211745BC"/>
    <w:rsid w:val="214A1D65"/>
    <w:rsid w:val="216F33E0"/>
    <w:rsid w:val="21E42C96"/>
    <w:rsid w:val="223D4B04"/>
    <w:rsid w:val="229E1348"/>
    <w:rsid w:val="22B01FD1"/>
    <w:rsid w:val="22EE379D"/>
    <w:rsid w:val="2307407B"/>
    <w:rsid w:val="23B672AD"/>
    <w:rsid w:val="23BA701D"/>
    <w:rsid w:val="245645FC"/>
    <w:rsid w:val="246E54DA"/>
    <w:rsid w:val="24792D6A"/>
    <w:rsid w:val="24970689"/>
    <w:rsid w:val="24DB2CA2"/>
    <w:rsid w:val="254C58FA"/>
    <w:rsid w:val="256A1958"/>
    <w:rsid w:val="25B83019"/>
    <w:rsid w:val="2604585D"/>
    <w:rsid w:val="261B5DC6"/>
    <w:rsid w:val="266420C0"/>
    <w:rsid w:val="26CB4BE9"/>
    <w:rsid w:val="28BB0136"/>
    <w:rsid w:val="28C32CE5"/>
    <w:rsid w:val="296C5607"/>
    <w:rsid w:val="29BD71C9"/>
    <w:rsid w:val="2A0658E2"/>
    <w:rsid w:val="2A1E2DF7"/>
    <w:rsid w:val="2A7C3532"/>
    <w:rsid w:val="2AB723EE"/>
    <w:rsid w:val="2AC52E9D"/>
    <w:rsid w:val="2C0156B9"/>
    <w:rsid w:val="2C466B88"/>
    <w:rsid w:val="2C6A471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3F438A"/>
    <w:rsid w:val="3BAE6961"/>
    <w:rsid w:val="3C160C58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F0D6ECD"/>
    <w:rsid w:val="3F351E3A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0317D8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7BF203B"/>
    <w:rsid w:val="48075168"/>
    <w:rsid w:val="485C5AAD"/>
    <w:rsid w:val="489F4DC0"/>
    <w:rsid w:val="48FF6F66"/>
    <w:rsid w:val="490D5251"/>
    <w:rsid w:val="4A3776EA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E202BC7"/>
    <w:rsid w:val="4E23565D"/>
    <w:rsid w:val="4E520AA6"/>
    <w:rsid w:val="4E550788"/>
    <w:rsid w:val="4E8844D8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F66B2C"/>
    <w:rsid w:val="54335D09"/>
    <w:rsid w:val="543444F7"/>
    <w:rsid w:val="54B4505A"/>
    <w:rsid w:val="54D90B14"/>
    <w:rsid w:val="54F30E2D"/>
    <w:rsid w:val="560E5414"/>
    <w:rsid w:val="56185243"/>
    <w:rsid w:val="567E3926"/>
    <w:rsid w:val="57AE77E1"/>
    <w:rsid w:val="57C26FB5"/>
    <w:rsid w:val="57D87FF3"/>
    <w:rsid w:val="57E5084E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B623CA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31C2427"/>
    <w:rsid w:val="63672CD8"/>
    <w:rsid w:val="64FF3334"/>
    <w:rsid w:val="652E4BFD"/>
    <w:rsid w:val="65384563"/>
    <w:rsid w:val="65C0210C"/>
    <w:rsid w:val="65D91C21"/>
    <w:rsid w:val="65DC45FA"/>
    <w:rsid w:val="664633D5"/>
    <w:rsid w:val="68983723"/>
    <w:rsid w:val="6916504E"/>
    <w:rsid w:val="6980525C"/>
    <w:rsid w:val="6A3859E4"/>
    <w:rsid w:val="6A880284"/>
    <w:rsid w:val="6AC92BFA"/>
    <w:rsid w:val="6AEA1651"/>
    <w:rsid w:val="6B4C66DA"/>
    <w:rsid w:val="6B504ACC"/>
    <w:rsid w:val="6BAB6730"/>
    <w:rsid w:val="6BC312D2"/>
    <w:rsid w:val="6BE47365"/>
    <w:rsid w:val="6C8B63E2"/>
    <w:rsid w:val="6C8E211A"/>
    <w:rsid w:val="6CA963B8"/>
    <w:rsid w:val="6D2514FF"/>
    <w:rsid w:val="6D572911"/>
    <w:rsid w:val="6DC71059"/>
    <w:rsid w:val="6DD01A5F"/>
    <w:rsid w:val="6DD40F6E"/>
    <w:rsid w:val="6E123C75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17962C1"/>
    <w:rsid w:val="72035893"/>
    <w:rsid w:val="721E7DEF"/>
    <w:rsid w:val="729A2203"/>
    <w:rsid w:val="72AA5288"/>
    <w:rsid w:val="730938E2"/>
    <w:rsid w:val="73B217CE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C628F7"/>
    <w:rsid w:val="77EE6018"/>
    <w:rsid w:val="7805518F"/>
    <w:rsid w:val="78113136"/>
    <w:rsid w:val="782C771D"/>
    <w:rsid w:val="7840250D"/>
    <w:rsid w:val="786330E6"/>
    <w:rsid w:val="78927FD6"/>
    <w:rsid w:val="79B10985"/>
    <w:rsid w:val="7A307E32"/>
    <w:rsid w:val="7A5A34E2"/>
    <w:rsid w:val="7A87593E"/>
    <w:rsid w:val="7B1956B5"/>
    <w:rsid w:val="7BFF58CF"/>
    <w:rsid w:val="7D3B75CB"/>
    <w:rsid w:val="7D7E3217"/>
    <w:rsid w:val="7D8A7030"/>
    <w:rsid w:val="7DB23A17"/>
    <w:rsid w:val="7E106153"/>
    <w:rsid w:val="7E5434BA"/>
    <w:rsid w:val="7E8B78C9"/>
    <w:rsid w:val="7EBF5FE6"/>
    <w:rsid w:val="7F625989"/>
    <w:rsid w:val="7FB9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酒哩</dc:creator>
  <cp:lastModifiedBy>Windows 用户</cp:lastModifiedBy>
  <cp:revision>15</cp:revision>
  <dcterms:created xsi:type="dcterms:W3CDTF">2020-04-08T08:25:00Z</dcterms:created>
  <dcterms:modified xsi:type="dcterms:W3CDTF">2020-04-27T13:22:00Z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