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pPr w:leftFromText="180" w:rightFromText="180" w:vertAnchor="page" w:horzAnchor="page" w:tblpX="1127" w:tblpY="2258"/>
        <w:tblOverlap w:val="never"/>
        <w:tblW w:w="995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6"/>
        <w:gridCol w:w="3158"/>
        <w:gridCol w:w="1198"/>
        <w:gridCol w:w="43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1226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楷体" w:hAnsi="楷体" w:eastAsia="楷体" w:cs="楷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24"/>
                <w:szCs w:val="24"/>
                <w:lang w:val="en-US" w:eastAsia="zh-CN"/>
              </w:rPr>
              <w:t>时间</w:t>
            </w:r>
          </w:p>
        </w:tc>
        <w:tc>
          <w:tcPr>
            <w:tcW w:w="3158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 w:ascii="楷体" w:hAnsi="楷体" w:eastAsia="楷体" w:cs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2020年4月17日星期五</w:t>
            </w:r>
          </w:p>
        </w:tc>
        <w:tc>
          <w:tcPr>
            <w:tcW w:w="1198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楷体" w:hAnsi="楷体" w:eastAsia="楷体" w:cs="楷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24"/>
                <w:szCs w:val="24"/>
                <w:lang w:val="en-US" w:eastAsia="zh-CN"/>
              </w:rPr>
              <w:t>地点</w:t>
            </w:r>
          </w:p>
        </w:tc>
        <w:tc>
          <w:tcPr>
            <w:tcW w:w="4376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 w:ascii="楷体" w:hAnsi="楷体" w:eastAsia="楷体" w:cs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瞩目视频会议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1226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 w:ascii="楷体" w:hAnsi="楷体" w:eastAsia="楷体" w:cs="楷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24"/>
                <w:szCs w:val="24"/>
                <w:lang w:val="en-US" w:eastAsia="zh-CN"/>
              </w:rPr>
              <w:t>开始时间</w:t>
            </w:r>
          </w:p>
        </w:tc>
        <w:tc>
          <w:tcPr>
            <w:tcW w:w="3158" w:type="dxa"/>
            <w:noWrap w:val="0"/>
            <w:vAlign w:val="center"/>
          </w:tcPr>
          <w:p>
            <w:pPr>
              <w:spacing w:line="360" w:lineRule="auto"/>
              <w:jc w:val="both"/>
              <w:rPr>
                <w:rFonts w:hint="default" w:ascii="楷体" w:hAnsi="楷体" w:eastAsia="楷体" w:cs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 xml:space="preserve">          19：30</w:t>
            </w:r>
          </w:p>
        </w:tc>
        <w:tc>
          <w:tcPr>
            <w:tcW w:w="1198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 w:ascii="楷体" w:hAnsi="楷体" w:eastAsia="楷体" w:cs="楷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24"/>
                <w:szCs w:val="24"/>
                <w:lang w:val="en-US" w:eastAsia="zh-CN"/>
              </w:rPr>
              <w:t>结束时间</w:t>
            </w:r>
          </w:p>
        </w:tc>
        <w:tc>
          <w:tcPr>
            <w:tcW w:w="4376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 w:ascii="楷体" w:hAnsi="楷体" w:eastAsia="楷体" w:cs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22：00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1226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楷体" w:hAnsi="楷体" w:eastAsia="楷体" w:cs="楷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24"/>
                <w:szCs w:val="24"/>
                <w:lang w:val="en-US" w:eastAsia="zh-CN"/>
              </w:rPr>
              <w:t>主持人</w:t>
            </w:r>
          </w:p>
        </w:tc>
        <w:tc>
          <w:tcPr>
            <w:tcW w:w="3158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 w:ascii="楷体" w:hAnsi="楷体" w:eastAsia="楷体" w:cs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谢海鸿</w:t>
            </w:r>
          </w:p>
        </w:tc>
        <w:tc>
          <w:tcPr>
            <w:tcW w:w="1198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楷体" w:hAnsi="楷体" w:eastAsia="楷体" w:cs="楷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24"/>
                <w:szCs w:val="24"/>
                <w:lang w:val="en-US" w:eastAsia="zh-CN"/>
              </w:rPr>
              <w:t>记录人</w:t>
            </w:r>
          </w:p>
        </w:tc>
        <w:tc>
          <w:tcPr>
            <w:tcW w:w="4376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 w:ascii="楷体" w:hAnsi="楷体" w:eastAsia="楷体" w:cs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陈良吉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1226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 w:ascii="楷体" w:hAnsi="楷体" w:eastAsia="楷体" w:cs="楷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24"/>
                <w:szCs w:val="24"/>
                <w:lang w:val="en-US" w:eastAsia="zh-CN"/>
              </w:rPr>
              <w:t>参加人员</w:t>
            </w:r>
          </w:p>
        </w:tc>
        <w:tc>
          <w:tcPr>
            <w:tcW w:w="8732" w:type="dxa"/>
            <w:gridSpan w:val="3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default" w:ascii="楷体" w:hAnsi="楷体" w:eastAsia="楷体" w:cs="楷体"/>
                <w:sz w:val="24"/>
                <w:szCs w:val="24"/>
                <w:lang w:val="en-US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谢海鸿 何辉 周怡珊 龙珊 陈良吉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1226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 w:ascii="楷体" w:hAnsi="楷体" w:eastAsia="楷体" w:cs="楷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24"/>
                <w:szCs w:val="24"/>
                <w:lang w:val="en-US" w:eastAsia="zh-CN"/>
              </w:rPr>
              <w:t>缺席人员</w:t>
            </w:r>
          </w:p>
        </w:tc>
        <w:tc>
          <w:tcPr>
            <w:tcW w:w="8732" w:type="dxa"/>
            <w:gridSpan w:val="3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default" w:ascii="楷体" w:hAnsi="楷体" w:eastAsia="楷体" w:cs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2" w:hRule="atLeast"/>
        </w:trPr>
        <w:tc>
          <w:tcPr>
            <w:tcW w:w="1226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楷体" w:hAnsi="楷体" w:eastAsia="楷体" w:cs="楷体"/>
                <w:b/>
                <w:bCs/>
                <w:sz w:val="24"/>
                <w:szCs w:val="24"/>
              </w:rPr>
            </w:pPr>
            <w:r>
              <w:rPr>
                <w:rFonts w:hint="eastAsia" w:ascii="楷体" w:hAnsi="楷体" w:eastAsia="楷体" w:cs="楷体"/>
                <w:b/>
                <w:bCs/>
                <w:sz w:val="24"/>
                <w:szCs w:val="24"/>
              </w:rPr>
              <w:t>会议</w:t>
            </w:r>
            <w:r>
              <w:rPr>
                <w:rFonts w:hint="eastAsia" w:ascii="楷体" w:hAnsi="楷体" w:eastAsia="楷体" w:cs="楷体"/>
                <w:b/>
                <w:bCs/>
                <w:sz w:val="24"/>
                <w:szCs w:val="24"/>
                <w:lang w:val="en-US" w:eastAsia="zh-CN"/>
              </w:rPr>
              <w:t>议</w:t>
            </w:r>
            <w:r>
              <w:rPr>
                <w:rFonts w:hint="eastAsia" w:ascii="楷体" w:hAnsi="楷体" w:eastAsia="楷体" w:cs="楷体"/>
                <w:b/>
                <w:bCs/>
                <w:sz w:val="24"/>
                <w:szCs w:val="24"/>
              </w:rPr>
              <w:t>题</w:t>
            </w:r>
          </w:p>
        </w:tc>
        <w:tc>
          <w:tcPr>
            <w:tcW w:w="8732" w:type="dxa"/>
            <w:gridSpan w:val="3"/>
            <w:noWrap w:val="0"/>
            <w:vAlign w:val="center"/>
          </w:tcPr>
          <w:p>
            <w:pPr>
              <w:numPr>
                <w:ilvl w:val="0"/>
                <w:numId w:val="1"/>
              </w:numPr>
              <w:spacing w:line="360" w:lineRule="auto"/>
              <w:jc w:val="left"/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人事系统前期文档编写</w:t>
            </w:r>
          </w:p>
          <w:p>
            <w:pPr>
              <w:numPr>
                <w:ilvl w:val="0"/>
                <w:numId w:val="1"/>
              </w:numPr>
              <w:spacing w:line="360" w:lineRule="auto"/>
              <w:jc w:val="left"/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背面试题</w:t>
            </w:r>
          </w:p>
          <w:p>
            <w:pPr>
              <w:numPr>
                <w:ilvl w:val="0"/>
                <w:numId w:val="1"/>
              </w:numPr>
              <w:spacing w:line="360" w:lineRule="auto"/>
              <w:jc w:val="left"/>
              <w:rPr>
                <w:rFonts w:hint="default" w:ascii="楷体" w:hAnsi="楷体" w:eastAsia="楷体" w:cs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其他工作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6" w:hRule="atLeast"/>
        </w:trPr>
        <w:tc>
          <w:tcPr>
            <w:tcW w:w="9958" w:type="dxa"/>
            <w:gridSpan w:val="4"/>
            <w:noWrap w:val="0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AFBFC"/>
              <w:spacing w:before="0" w:beforeAutospacing="0" w:after="0" w:afterAutospacing="0" w:line="19" w:lineRule="atLeast"/>
              <w:ind w:left="0" w:right="0" w:firstLine="0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30"/>
                <w:szCs w:val="30"/>
                <w:lang w:val="en-US" w:eastAsia="zh-CN"/>
              </w:rPr>
              <w:t>会议内容</w:t>
            </w: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：</w:t>
            </w:r>
          </w:p>
          <w:p>
            <w:pPr>
              <w:numPr>
                <w:ilvl w:val="0"/>
                <w:numId w:val="2"/>
              </w:numPr>
              <w:spacing w:line="360" w:lineRule="auto"/>
              <w:jc w:val="left"/>
              <w:rPr>
                <w:rFonts w:hint="default" w:ascii="楷体" w:hAnsi="楷体" w:eastAsia="楷体" w:cs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背诵Java基础内容中的面试题11-15</w:t>
            </w:r>
          </w:p>
          <w:p>
            <w:pPr>
              <w:numPr>
                <w:ilvl w:val="0"/>
                <w:numId w:val="2"/>
              </w:numPr>
              <w:spacing w:line="360" w:lineRule="auto"/>
              <w:jc w:val="left"/>
              <w:rPr>
                <w:rFonts w:hint="default" w:ascii="楷体" w:hAnsi="楷体" w:eastAsia="楷体" w:cs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交流讨论了页面跳转的方式</w:t>
            </w:r>
          </w:p>
          <w:p>
            <w:pPr>
              <w:numPr>
                <w:ilvl w:val="0"/>
                <w:numId w:val="2"/>
              </w:numPr>
              <w:spacing w:line="360" w:lineRule="auto"/>
              <w:jc w:val="left"/>
              <w:rPr>
                <w:rFonts w:hint="default" w:ascii="楷体" w:hAnsi="楷体" w:eastAsia="楷体" w:cs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在白天周姐对项目业务的指点后，我们</w:t>
            </w:r>
            <w:bookmarkStart w:id="0" w:name="_GoBack"/>
            <w:bookmarkEnd w:id="0"/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在网上查找并交流讨论薪资管理模块、项目管理模块的业务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="楷体" w:hAnsi="楷体" w:eastAsia="楷体" w:cs="楷体"/>
                <w:sz w:val="24"/>
                <w:szCs w:val="24"/>
                <w:lang w:val="en-US" w:eastAsia="zh-CN"/>
              </w:rPr>
            </w:pPr>
          </w:p>
          <w:p>
            <w:pPr>
              <w:spacing w:line="360" w:lineRule="auto"/>
              <w:jc w:val="left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  <w:p>
            <w:pPr>
              <w:spacing w:line="360" w:lineRule="auto"/>
              <w:jc w:val="left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  <w:p>
            <w:pPr>
              <w:spacing w:line="360" w:lineRule="auto"/>
              <w:jc w:val="left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  <w:p>
            <w:pPr>
              <w:spacing w:line="360" w:lineRule="auto"/>
              <w:jc w:val="left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</w:tr>
    </w:tbl>
    <w:p>
      <w:pPr>
        <w:jc w:val="center"/>
        <w:rPr>
          <w:rFonts w:hint="eastAsia" w:ascii="楷体" w:hAnsi="楷体" w:eastAsia="楷体" w:cs="楷体"/>
          <w:b/>
          <w:bCs/>
          <w:sz w:val="48"/>
          <w:szCs w:val="48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48"/>
          <w:szCs w:val="48"/>
          <w:lang w:val="en-US" w:eastAsia="zh-CN"/>
        </w:rPr>
        <w:t>会议记录</w:t>
      </w:r>
    </w:p>
    <w:sectPr>
      <w:headerReference r:id="rId3" w:type="default"/>
      <w:footerReference r:id="rId4" w:type="default"/>
      <w:pgSz w:w="11906" w:h="16838"/>
      <w:pgMar w:top="1440" w:right="1080" w:bottom="1440" w:left="1080" w:header="851" w:footer="992" w:gutter="0"/>
      <w:pgNumType w:fmt="decimal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>
                          <w:pPr>
                            <w:pStyle w:val="3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2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M6pebnPAAAABQEAAA8AAAAAAAAAAQAgAAAAIgAAAGRycy9kb3ducmV2LnhtbFBL&#10;AQIUABQAAAAIAIdO4kCC+AKSxgEAAGsDAAAOAAAAAAAAAAEAIAAAAB4BAABkcnMvZTJvRG9jLnht&#10;bFBLBQYAAAAABgAGAFkBAABW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left"/>
      <w:rPr>
        <w:rFonts w:hint="eastAsia" w:ascii="楷体" w:hAnsi="楷体" w:eastAsia="楷体" w:cs="楷体"/>
        <w:sz w:val="24"/>
        <w:szCs w:val="24"/>
        <w:lang w:val="en-US" w:eastAsia="zh-C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7CDBBB"/>
    <w:multiLevelType w:val="singleLevel"/>
    <w:tmpl w:val="367CDBB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7F2297FE"/>
    <w:multiLevelType w:val="singleLevel"/>
    <w:tmpl w:val="7F2297F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BF5FE6"/>
    <w:rsid w:val="00015A56"/>
    <w:rsid w:val="0003505F"/>
    <w:rsid w:val="000474CF"/>
    <w:rsid w:val="00156B8C"/>
    <w:rsid w:val="001B3C67"/>
    <w:rsid w:val="001E700E"/>
    <w:rsid w:val="00351E9E"/>
    <w:rsid w:val="0036019D"/>
    <w:rsid w:val="006069D6"/>
    <w:rsid w:val="00736D7B"/>
    <w:rsid w:val="007D6A60"/>
    <w:rsid w:val="008D2A95"/>
    <w:rsid w:val="009C3A99"/>
    <w:rsid w:val="00A32D88"/>
    <w:rsid w:val="00BA6C1A"/>
    <w:rsid w:val="00BC154E"/>
    <w:rsid w:val="00BC4CD1"/>
    <w:rsid w:val="00CA270E"/>
    <w:rsid w:val="00CC0BB3"/>
    <w:rsid w:val="00E91BBE"/>
    <w:rsid w:val="00EA217D"/>
    <w:rsid w:val="00F7206E"/>
    <w:rsid w:val="00FA17BA"/>
    <w:rsid w:val="011728A7"/>
    <w:rsid w:val="011D18A7"/>
    <w:rsid w:val="01C6567D"/>
    <w:rsid w:val="023A59BB"/>
    <w:rsid w:val="0260468D"/>
    <w:rsid w:val="02962745"/>
    <w:rsid w:val="02E836CA"/>
    <w:rsid w:val="02EF67E7"/>
    <w:rsid w:val="02FD6DDD"/>
    <w:rsid w:val="03F5689C"/>
    <w:rsid w:val="04606F9E"/>
    <w:rsid w:val="04952A2A"/>
    <w:rsid w:val="04F0738B"/>
    <w:rsid w:val="0516762B"/>
    <w:rsid w:val="055C6E49"/>
    <w:rsid w:val="05961C80"/>
    <w:rsid w:val="059B0367"/>
    <w:rsid w:val="064F3380"/>
    <w:rsid w:val="065F2572"/>
    <w:rsid w:val="06CD29E0"/>
    <w:rsid w:val="07045C3D"/>
    <w:rsid w:val="0734344D"/>
    <w:rsid w:val="074763E0"/>
    <w:rsid w:val="078A2D33"/>
    <w:rsid w:val="07EA1820"/>
    <w:rsid w:val="082308E3"/>
    <w:rsid w:val="088F3EF1"/>
    <w:rsid w:val="08E8187F"/>
    <w:rsid w:val="090A414D"/>
    <w:rsid w:val="0950262A"/>
    <w:rsid w:val="09995DCB"/>
    <w:rsid w:val="09D17A0D"/>
    <w:rsid w:val="09EB63FF"/>
    <w:rsid w:val="0A052805"/>
    <w:rsid w:val="0A715203"/>
    <w:rsid w:val="0AB64F9F"/>
    <w:rsid w:val="0AD30BA3"/>
    <w:rsid w:val="0AE808A8"/>
    <w:rsid w:val="0B2241DD"/>
    <w:rsid w:val="0B5E263D"/>
    <w:rsid w:val="0C90676C"/>
    <w:rsid w:val="0D742BFD"/>
    <w:rsid w:val="0D9751EA"/>
    <w:rsid w:val="0DA77D16"/>
    <w:rsid w:val="0E2F60AC"/>
    <w:rsid w:val="0E4B6D39"/>
    <w:rsid w:val="0FA679C1"/>
    <w:rsid w:val="11077831"/>
    <w:rsid w:val="111A3F7E"/>
    <w:rsid w:val="11353AD4"/>
    <w:rsid w:val="11B07E36"/>
    <w:rsid w:val="12437369"/>
    <w:rsid w:val="12582523"/>
    <w:rsid w:val="134C2403"/>
    <w:rsid w:val="139D1370"/>
    <w:rsid w:val="14070C18"/>
    <w:rsid w:val="14733909"/>
    <w:rsid w:val="153246E0"/>
    <w:rsid w:val="154D2644"/>
    <w:rsid w:val="1550021A"/>
    <w:rsid w:val="15B969B0"/>
    <w:rsid w:val="15C90C21"/>
    <w:rsid w:val="16F9008F"/>
    <w:rsid w:val="17C041AF"/>
    <w:rsid w:val="17E32DC9"/>
    <w:rsid w:val="18213FFE"/>
    <w:rsid w:val="183D414F"/>
    <w:rsid w:val="183F2162"/>
    <w:rsid w:val="18C31EA9"/>
    <w:rsid w:val="18F71F27"/>
    <w:rsid w:val="1A2E63FD"/>
    <w:rsid w:val="1A606074"/>
    <w:rsid w:val="1A934533"/>
    <w:rsid w:val="1B9118E4"/>
    <w:rsid w:val="1BC06AF3"/>
    <w:rsid w:val="1BC3275E"/>
    <w:rsid w:val="1BDD393D"/>
    <w:rsid w:val="1BE15B07"/>
    <w:rsid w:val="1C070371"/>
    <w:rsid w:val="1C6904A0"/>
    <w:rsid w:val="1DCD28F8"/>
    <w:rsid w:val="1DE00F23"/>
    <w:rsid w:val="1E353BC6"/>
    <w:rsid w:val="1E43292B"/>
    <w:rsid w:val="1F0C5E17"/>
    <w:rsid w:val="1FDE1352"/>
    <w:rsid w:val="20DD325D"/>
    <w:rsid w:val="20E779F0"/>
    <w:rsid w:val="21171423"/>
    <w:rsid w:val="211745BC"/>
    <w:rsid w:val="214A1D65"/>
    <w:rsid w:val="223D4B04"/>
    <w:rsid w:val="229E1348"/>
    <w:rsid w:val="22B01FD1"/>
    <w:rsid w:val="22EE379D"/>
    <w:rsid w:val="2307407B"/>
    <w:rsid w:val="23BA701D"/>
    <w:rsid w:val="245645FC"/>
    <w:rsid w:val="24970689"/>
    <w:rsid w:val="24DB2CA2"/>
    <w:rsid w:val="254C58FA"/>
    <w:rsid w:val="256A1958"/>
    <w:rsid w:val="25B83019"/>
    <w:rsid w:val="2604585D"/>
    <w:rsid w:val="261B5DC6"/>
    <w:rsid w:val="266420C0"/>
    <w:rsid w:val="28BB0136"/>
    <w:rsid w:val="28C32CE5"/>
    <w:rsid w:val="296C5607"/>
    <w:rsid w:val="29BD71C9"/>
    <w:rsid w:val="2A0658E2"/>
    <w:rsid w:val="2A7C3532"/>
    <w:rsid w:val="2AB723EE"/>
    <w:rsid w:val="2AC52E9D"/>
    <w:rsid w:val="2C0156B9"/>
    <w:rsid w:val="2C466B88"/>
    <w:rsid w:val="2CAB1C96"/>
    <w:rsid w:val="2CFD5BCA"/>
    <w:rsid w:val="2DC26670"/>
    <w:rsid w:val="2E234FBA"/>
    <w:rsid w:val="2E49582D"/>
    <w:rsid w:val="2E630B09"/>
    <w:rsid w:val="2E7237A2"/>
    <w:rsid w:val="2E760570"/>
    <w:rsid w:val="2EC2535C"/>
    <w:rsid w:val="2EF147FE"/>
    <w:rsid w:val="2F3B0EE1"/>
    <w:rsid w:val="2F632E57"/>
    <w:rsid w:val="2FA33CD6"/>
    <w:rsid w:val="2FA74329"/>
    <w:rsid w:val="300B0F03"/>
    <w:rsid w:val="308F43D2"/>
    <w:rsid w:val="30C61144"/>
    <w:rsid w:val="3109178A"/>
    <w:rsid w:val="31474510"/>
    <w:rsid w:val="31F20D75"/>
    <w:rsid w:val="31FB00B6"/>
    <w:rsid w:val="32465890"/>
    <w:rsid w:val="327E1E2C"/>
    <w:rsid w:val="329A09C5"/>
    <w:rsid w:val="32B21C51"/>
    <w:rsid w:val="32DE7AFC"/>
    <w:rsid w:val="334E7EF9"/>
    <w:rsid w:val="33884608"/>
    <w:rsid w:val="345722E0"/>
    <w:rsid w:val="34B405CE"/>
    <w:rsid w:val="35117437"/>
    <w:rsid w:val="35CC38E4"/>
    <w:rsid w:val="37041558"/>
    <w:rsid w:val="374934B8"/>
    <w:rsid w:val="37604CC8"/>
    <w:rsid w:val="37CC69AD"/>
    <w:rsid w:val="3805539B"/>
    <w:rsid w:val="381933D4"/>
    <w:rsid w:val="38AA3CAD"/>
    <w:rsid w:val="38E87CD2"/>
    <w:rsid w:val="39691547"/>
    <w:rsid w:val="39A47CCE"/>
    <w:rsid w:val="39B25286"/>
    <w:rsid w:val="3A290187"/>
    <w:rsid w:val="3A4B2989"/>
    <w:rsid w:val="3A7447CB"/>
    <w:rsid w:val="3AF15073"/>
    <w:rsid w:val="3BAE6961"/>
    <w:rsid w:val="3C160C58"/>
    <w:rsid w:val="3C501BEF"/>
    <w:rsid w:val="3CE1003E"/>
    <w:rsid w:val="3CF0681E"/>
    <w:rsid w:val="3D6925F0"/>
    <w:rsid w:val="3D6E7559"/>
    <w:rsid w:val="3D885D43"/>
    <w:rsid w:val="3D893F9F"/>
    <w:rsid w:val="3D896B2A"/>
    <w:rsid w:val="3F351E3A"/>
    <w:rsid w:val="3FD15350"/>
    <w:rsid w:val="402674B4"/>
    <w:rsid w:val="413E29B1"/>
    <w:rsid w:val="414C312F"/>
    <w:rsid w:val="416C0377"/>
    <w:rsid w:val="41810F54"/>
    <w:rsid w:val="41D440BA"/>
    <w:rsid w:val="41DA72AE"/>
    <w:rsid w:val="421B57FE"/>
    <w:rsid w:val="42276AF0"/>
    <w:rsid w:val="42A22B35"/>
    <w:rsid w:val="42A46945"/>
    <w:rsid w:val="42F10377"/>
    <w:rsid w:val="42F82993"/>
    <w:rsid w:val="42FB38D7"/>
    <w:rsid w:val="42FC6F4D"/>
    <w:rsid w:val="431C7B77"/>
    <w:rsid w:val="441C28FF"/>
    <w:rsid w:val="448A2EF9"/>
    <w:rsid w:val="448E2432"/>
    <w:rsid w:val="4494099E"/>
    <w:rsid w:val="44C76039"/>
    <w:rsid w:val="45C34559"/>
    <w:rsid w:val="45EA20B7"/>
    <w:rsid w:val="46050BC1"/>
    <w:rsid w:val="461B7C61"/>
    <w:rsid w:val="464A2903"/>
    <w:rsid w:val="46C34294"/>
    <w:rsid w:val="46CD6EF1"/>
    <w:rsid w:val="47AF41E0"/>
    <w:rsid w:val="48075168"/>
    <w:rsid w:val="485C5AAD"/>
    <w:rsid w:val="48FF6F66"/>
    <w:rsid w:val="490D5251"/>
    <w:rsid w:val="4A3776EA"/>
    <w:rsid w:val="4AD27DD8"/>
    <w:rsid w:val="4AE41A47"/>
    <w:rsid w:val="4B315BE8"/>
    <w:rsid w:val="4BFF63C2"/>
    <w:rsid w:val="4C3D0E0F"/>
    <w:rsid w:val="4CCA08D2"/>
    <w:rsid w:val="4CDC7B2C"/>
    <w:rsid w:val="4D7600E4"/>
    <w:rsid w:val="4DB46573"/>
    <w:rsid w:val="4E202BC7"/>
    <w:rsid w:val="4E520AA6"/>
    <w:rsid w:val="4F122AE3"/>
    <w:rsid w:val="4F5F4D55"/>
    <w:rsid w:val="4FE14864"/>
    <w:rsid w:val="5088477E"/>
    <w:rsid w:val="50BE21C6"/>
    <w:rsid w:val="51845009"/>
    <w:rsid w:val="51B02021"/>
    <w:rsid w:val="51F71CF5"/>
    <w:rsid w:val="52375767"/>
    <w:rsid w:val="527316FD"/>
    <w:rsid w:val="52EE6F50"/>
    <w:rsid w:val="543444F7"/>
    <w:rsid w:val="54B4505A"/>
    <w:rsid w:val="54D90B14"/>
    <w:rsid w:val="560E5414"/>
    <w:rsid w:val="56185243"/>
    <w:rsid w:val="567E3926"/>
    <w:rsid w:val="57C26FB5"/>
    <w:rsid w:val="57D87FF3"/>
    <w:rsid w:val="57E5084E"/>
    <w:rsid w:val="58EC67F3"/>
    <w:rsid w:val="59EA10C3"/>
    <w:rsid w:val="5A0747B0"/>
    <w:rsid w:val="5AB06604"/>
    <w:rsid w:val="5AEC1507"/>
    <w:rsid w:val="5AF17EB0"/>
    <w:rsid w:val="5B44602D"/>
    <w:rsid w:val="5B447095"/>
    <w:rsid w:val="5B4E3958"/>
    <w:rsid w:val="5B4F7564"/>
    <w:rsid w:val="5B7D76FD"/>
    <w:rsid w:val="5BF03043"/>
    <w:rsid w:val="5C27068A"/>
    <w:rsid w:val="5C380313"/>
    <w:rsid w:val="5C5B3FBA"/>
    <w:rsid w:val="5C6329D4"/>
    <w:rsid w:val="5D0159FB"/>
    <w:rsid w:val="5D560BB7"/>
    <w:rsid w:val="5DE52721"/>
    <w:rsid w:val="5E1677EE"/>
    <w:rsid w:val="5E2E2452"/>
    <w:rsid w:val="5E373AE9"/>
    <w:rsid w:val="5E3F2EBA"/>
    <w:rsid w:val="5E5D0FC1"/>
    <w:rsid w:val="5E7A40D3"/>
    <w:rsid w:val="5F9C5E40"/>
    <w:rsid w:val="60CE6A8B"/>
    <w:rsid w:val="60F30F88"/>
    <w:rsid w:val="610C5D9B"/>
    <w:rsid w:val="610C6F68"/>
    <w:rsid w:val="610E27B4"/>
    <w:rsid w:val="61CA668D"/>
    <w:rsid w:val="620C5D08"/>
    <w:rsid w:val="62911D91"/>
    <w:rsid w:val="631C2427"/>
    <w:rsid w:val="63672CD8"/>
    <w:rsid w:val="64FF3334"/>
    <w:rsid w:val="652E4BFD"/>
    <w:rsid w:val="65C0210C"/>
    <w:rsid w:val="65D91C21"/>
    <w:rsid w:val="65DC45FA"/>
    <w:rsid w:val="664633D5"/>
    <w:rsid w:val="68983723"/>
    <w:rsid w:val="6916504E"/>
    <w:rsid w:val="6A880284"/>
    <w:rsid w:val="6AC92BFA"/>
    <w:rsid w:val="6AEA1651"/>
    <w:rsid w:val="6B4C66DA"/>
    <w:rsid w:val="6B504ACC"/>
    <w:rsid w:val="6BAB6730"/>
    <w:rsid w:val="6BC312D2"/>
    <w:rsid w:val="6BE47365"/>
    <w:rsid w:val="6CA963B8"/>
    <w:rsid w:val="6D2514FF"/>
    <w:rsid w:val="6D572911"/>
    <w:rsid w:val="6DC71059"/>
    <w:rsid w:val="6DD40F6E"/>
    <w:rsid w:val="6F35793C"/>
    <w:rsid w:val="6F690D41"/>
    <w:rsid w:val="6F9445A0"/>
    <w:rsid w:val="6FB73066"/>
    <w:rsid w:val="6FD005A6"/>
    <w:rsid w:val="6FD437AD"/>
    <w:rsid w:val="70113E91"/>
    <w:rsid w:val="70115DF1"/>
    <w:rsid w:val="704E51F7"/>
    <w:rsid w:val="70783867"/>
    <w:rsid w:val="708A4320"/>
    <w:rsid w:val="714A6C80"/>
    <w:rsid w:val="71673301"/>
    <w:rsid w:val="721E7DEF"/>
    <w:rsid w:val="729A2203"/>
    <w:rsid w:val="730938E2"/>
    <w:rsid w:val="73B217CE"/>
    <w:rsid w:val="74104071"/>
    <w:rsid w:val="746000A9"/>
    <w:rsid w:val="746D4409"/>
    <w:rsid w:val="74DA3D44"/>
    <w:rsid w:val="75177956"/>
    <w:rsid w:val="755273F8"/>
    <w:rsid w:val="75845A27"/>
    <w:rsid w:val="75FD1BA1"/>
    <w:rsid w:val="76C1314A"/>
    <w:rsid w:val="77162F77"/>
    <w:rsid w:val="772C48CE"/>
    <w:rsid w:val="773E3E9A"/>
    <w:rsid w:val="77796308"/>
    <w:rsid w:val="77A87232"/>
    <w:rsid w:val="77EE6018"/>
    <w:rsid w:val="7805518F"/>
    <w:rsid w:val="78113136"/>
    <w:rsid w:val="7840250D"/>
    <w:rsid w:val="78927FD6"/>
    <w:rsid w:val="79B10985"/>
    <w:rsid w:val="7A5A34E2"/>
    <w:rsid w:val="7A87593E"/>
    <w:rsid w:val="7BFF58CF"/>
    <w:rsid w:val="7D3B75CB"/>
    <w:rsid w:val="7D7E3217"/>
    <w:rsid w:val="7D8A7030"/>
    <w:rsid w:val="7DB23A17"/>
    <w:rsid w:val="7E5434BA"/>
    <w:rsid w:val="7E8B78C9"/>
    <w:rsid w:val="7EBF5FE6"/>
    <w:rsid w:val="7F625989"/>
    <w:rsid w:val="7FB92C2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页脚 Char"/>
    <w:basedOn w:val="7"/>
    <w:link w:val="3"/>
    <w:qFormat/>
    <w:uiPriority w:val="0"/>
    <w:rPr>
      <w:kern w:val="2"/>
      <w:sz w:val="18"/>
      <w:szCs w:val="18"/>
    </w:rPr>
  </w:style>
  <w:style w:type="character" w:customStyle="1" w:styleId="9">
    <w:name w:val="页眉 Char"/>
    <w:basedOn w:val="7"/>
    <w:link w:val="4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21016;&#33993;\AppData\Roaming\kingsoft\office6\templates\download\28f5b894-d109-35ea-56f7-18a0ebaff8af\&#20250;&#35758;&#35760;&#24405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会议记录.doc</Template>
  <Pages>1</Pages>
  <Words>32</Words>
  <Characters>32</Characters>
  <Lines>7</Lines>
  <Paragraphs>2</Paragraphs>
  <TotalTime>41</TotalTime>
  <ScaleCrop>false</ScaleCrop>
  <LinksUpToDate>false</LinksUpToDate>
  <CharactersWithSpaces>32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2020-04-08T08:25:00Z</dcterms:created>
  <dc:creator>酒哩</dc:creator>
  <cp:lastModifiedBy>pc</cp:lastModifiedBy>
  <dcterms:modified xsi:type="dcterms:W3CDTF">2020-04-17T12:27:58Z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