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2020年4月9日星期三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陈旭升、张锦涛、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梁志成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缺席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  <w:t>周志成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周鼎鼎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项目计划拟稿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ind w:left="21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确认了大概流程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制定了明确时间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讨论并确定了负责人和执行人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完成了项目计划的拟稿</w:t>
            </w:r>
          </w:p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DA7A6"/>
    <w:multiLevelType w:val="singleLevel"/>
    <w:tmpl w:val="8C5DA7A6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17248A"/>
    <w:rsid w:val="1B9118E4"/>
    <w:rsid w:val="2307407B"/>
    <w:rsid w:val="296C5607"/>
    <w:rsid w:val="2E234FBA"/>
    <w:rsid w:val="31FB00B6"/>
    <w:rsid w:val="327E1E2C"/>
    <w:rsid w:val="485C5AAD"/>
    <w:rsid w:val="4CDC7B2C"/>
    <w:rsid w:val="4E520AA6"/>
    <w:rsid w:val="4FE14864"/>
    <w:rsid w:val="58DD56ED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0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leonovo</cp:lastModifiedBy>
  <dcterms:modified xsi:type="dcterms:W3CDTF">2020-04-09T12:44:37Z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