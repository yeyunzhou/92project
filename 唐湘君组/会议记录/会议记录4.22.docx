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2020年4月22日星期三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唐湘君，唐苗，黄达，彭思龙，周星海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在线学习系统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1.讨论项目明确的分工；</w:t>
            </w:r>
          </w:p>
          <w:p>
            <w:pPr>
              <w:numPr>
                <w:ilvl w:val="0"/>
                <w:numId w:val="0"/>
              </w:numPr>
              <w:tabs>
                <w:tab w:val="left" w:pos="3921"/>
              </w:tabs>
              <w:spacing w:line="360" w:lineRule="auto"/>
              <w:jc w:val="left"/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2.讨论项目一些需求需要的技术，如视频播放所所需要的技术；</w:t>
            </w:r>
          </w:p>
          <w:p>
            <w:pPr>
              <w:numPr>
                <w:ilvl w:val="0"/>
                <w:numId w:val="0"/>
              </w:numPr>
              <w:tabs>
                <w:tab w:val="left" w:pos="3921"/>
              </w:tabs>
              <w:spacing w:line="360" w:lineRule="auto"/>
              <w:jc w:val="left"/>
              <w:rPr>
                <w:rFonts w:hint="default" w:ascii="楷体" w:hAnsi="楷体" w:eastAsia="楷体" w:cs="楷体"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3.了解项目的编码规范和约定使用的开发软件；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1662E24"/>
    <w:rsid w:val="154D2644"/>
    <w:rsid w:val="15B969B0"/>
    <w:rsid w:val="16F9008F"/>
    <w:rsid w:val="18F71F27"/>
    <w:rsid w:val="1B9118E4"/>
    <w:rsid w:val="2307407B"/>
    <w:rsid w:val="296C5607"/>
    <w:rsid w:val="2E234FBA"/>
    <w:rsid w:val="31FB00B6"/>
    <w:rsid w:val="327E1E2C"/>
    <w:rsid w:val="3F77431B"/>
    <w:rsid w:val="485C5AAD"/>
    <w:rsid w:val="4CDC7B2C"/>
    <w:rsid w:val="4E520AA6"/>
    <w:rsid w:val="4FE14864"/>
    <w:rsid w:val="5AB06604"/>
    <w:rsid w:val="5AF17EB0"/>
    <w:rsid w:val="5B447095"/>
    <w:rsid w:val="5E2E2452"/>
    <w:rsid w:val="68983723"/>
    <w:rsid w:val="6D2514FF"/>
    <w:rsid w:val="6DD40F6E"/>
    <w:rsid w:val="6FB73066"/>
    <w:rsid w:val="704E51F7"/>
    <w:rsid w:val="74104071"/>
    <w:rsid w:val="746D4409"/>
    <w:rsid w:val="76C1314A"/>
    <w:rsid w:val="77EE6018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0</TotalTime>
  <ScaleCrop>false</ScaleCrop>
  <LinksUpToDate>false</LinksUpToDate>
  <CharactersWithSpaces>32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J K</cp:lastModifiedBy>
  <dcterms:modified xsi:type="dcterms:W3CDTF">2020-04-22T12:01:59Z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