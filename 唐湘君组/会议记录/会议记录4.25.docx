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2020年4月25日星期六</w:t>
            </w:r>
            <w:bookmarkStart w:id="0" w:name="_GoBack"/>
            <w:bookmarkEnd w:id="0"/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唐湘君，唐苗，黄达，彭思龙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在线学习系统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tabs>
                <w:tab w:val="left" w:pos="3921"/>
              </w:tabs>
              <w:spacing w:line="360" w:lineRule="auto"/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讨论项目课程所使用的插件：最终确定使用dplayer播放器</w:t>
            </w:r>
          </w:p>
          <w:p>
            <w:pPr>
              <w:numPr>
                <w:ilvl w:val="0"/>
                <w:numId w:val="0"/>
              </w:numPr>
              <w:tabs>
                <w:tab w:val="left" w:pos="3921"/>
              </w:tabs>
              <w:spacing w:line="360" w:lineRule="auto"/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2、修改项目表结构，新增一些字段确保合理性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C70A1"/>
    <w:multiLevelType w:val="singleLevel"/>
    <w:tmpl w:val="69BC70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1662E2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3F77431B"/>
    <w:rsid w:val="41276010"/>
    <w:rsid w:val="485C5AAD"/>
    <w:rsid w:val="4CDC7B2C"/>
    <w:rsid w:val="4E520AA6"/>
    <w:rsid w:val="4FE14864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EBF5FE6"/>
    <w:rsid w:val="7F543D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3</TotalTime>
  <ScaleCrop>false</ScaleCrop>
  <LinksUpToDate>false</LinksUpToDate>
  <CharactersWithSpaces>32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J K</cp:lastModifiedBy>
  <dcterms:modified xsi:type="dcterms:W3CDTF">2020-04-25T11:26:54Z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