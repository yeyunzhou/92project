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2020年4月19日星期七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黄达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唐湘君，唐苗，黄达，彭思龙，周星海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在线学习系统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9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了解各个人得界面设计进度，唐苗：教师系统界面设计完成，可以完成交互功能，唐湘君：学生完全为高保真原型图，能实现动态效果和交互，黄达：管理员只做了首页，努力赶进度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both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讨论并设计数据库，按照界面原型来设计数据库表格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彭思龙缺席，未能了解他vue的学习进度</w:t>
            </w:r>
            <w:bookmarkStart w:id="0" w:name="_GoBack"/>
            <w:bookmarkEnd w:id="0"/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CCEC5"/>
    <w:multiLevelType w:val="multilevel"/>
    <w:tmpl w:val="781CCE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315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315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315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315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315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315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315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315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11B013D"/>
    <w:rsid w:val="02962745"/>
    <w:rsid w:val="034B2274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B62982"/>
    <w:rsid w:val="18F71F27"/>
    <w:rsid w:val="19653715"/>
    <w:rsid w:val="1B9118E4"/>
    <w:rsid w:val="2307407B"/>
    <w:rsid w:val="296C5607"/>
    <w:rsid w:val="2E234FBA"/>
    <w:rsid w:val="31FB00B6"/>
    <w:rsid w:val="327E1E2C"/>
    <w:rsid w:val="3F77431B"/>
    <w:rsid w:val="3FCD16C4"/>
    <w:rsid w:val="485C5AAD"/>
    <w:rsid w:val="4CDC7B2C"/>
    <w:rsid w:val="4E520AA6"/>
    <w:rsid w:val="4FE14864"/>
    <w:rsid w:val="5AB06604"/>
    <w:rsid w:val="5AF17EB0"/>
    <w:rsid w:val="5B447095"/>
    <w:rsid w:val="5E2E2452"/>
    <w:rsid w:val="685B4B62"/>
    <w:rsid w:val="68983723"/>
    <w:rsid w:val="6D2514FF"/>
    <w:rsid w:val="6DD40F6E"/>
    <w:rsid w:val="6E136706"/>
    <w:rsid w:val="6FB73066"/>
    <w:rsid w:val="704E51F7"/>
    <w:rsid w:val="74104071"/>
    <w:rsid w:val="746D4409"/>
    <w:rsid w:val="76C1314A"/>
    <w:rsid w:val="77EE6018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188</TotalTime>
  <ScaleCrop>false</ScaleCrop>
  <LinksUpToDate>false</LinksUpToDate>
  <CharactersWithSpaces>32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J K</cp:lastModifiedBy>
  <dcterms:modified xsi:type="dcterms:W3CDTF">2020-04-19T13:03:02Z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