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2020年4月12日星期七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唐湘君，唐苗，黄达，彭思龙，周星海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在线学习系统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9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讨论彭思龙、周星海落后课程vue的补课进度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组长了解各个组员项目的需求文档编写情况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讨论项目的具体内容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项目是否按照两个系统来设计前台和后台，由于有三个角色，所有确定设计为前台后台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教师需要向管理员发送认证信息，管理员进行验证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讨论题库设计，老师的发布题目到老师的题库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讨论课程管理，老师发布课程，课程有很多章节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前台设计轮播图广告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学生观看一些vip课程需要开通会员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试卷题库统一为单选、多选、判断题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讨论页面设计参考腾讯课堂页面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讨论项目计划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4.1需求阶段 4.8-4.14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4.2界面设计4.15-16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4.3数据库设计 4.17-4.19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4.4 编码阶段 4.20-5.05</w:t>
            </w:r>
          </w:p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4.5 测试阶段 5.06-5.08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CCEC5"/>
    <w:multiLevelType w:val="multilevel"/>
    <w:tmpl w:val="781CC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1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3F77431B"/>
    <w:rsid w:val="3FCD16C4"/>
    <w:rsid w:val="485C5AAD"/>
    <w:rsid w:val="4CDC7B2C"/>
    <w:rsid w:val="4E520AA6"/>
    <w:rsid w:val="4FE14864"/>
    <w:rsid w:val="5AB06604"/>
    <w:rsid w:val="5AF17EB0"/>
    <w:rsid w:val="5B447095"/>
    <w:rsid w:val="5E2E2452"/>
    <w:rsid w:val="685B4B62"/>
    <w:rsid w:val="68983723"/>
    <w:rsid w:val="6D2514FF"/>
    <w:rsid w:val="6DD40F6E"/>
    <w:rsid w:val="6E136706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70</TotalTime>
  <ScaleCrop>false</ScaleCrop>
  <LinksUpToDate>false</LinksUpToDate>
  <CharactersWithSpaces>32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J K</cp:lastModifiedBy>
  <dcterms:modified xsi:type="dcterms:W3CDTF">2020-04-12T12:09:42Z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