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2020年4月12日星期七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瞩目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唐湘君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唐湘君，唐苗，黄达，彭思龙，周星海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在线学习系统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9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了解周星海vue任务的完成进度：已经写完vue的增删改查，已经能熟练应用git的基本操作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了解彭思龙vue的任务进度：正在学习vue组件的父子关系，努力赶进度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了解各个人的流程图状况，4-16号整合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讨论课程的分类情况和分类概况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CCEC5"/>
    <w:multiLevelType w:val="multilevel"/>
    <w:tmpl w:val="781CCE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1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1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1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1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1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1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1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15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11B013D"/>
    <w:rsid w:val="02962745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54D2644"/>
    <w:rsid w:val="15B969B0"/>
    <w:rsid w:val="16F9008F"/>
    <w:rsid w:val="18F71F27"/>
    <w:rsid w:val="19653715"/>
    <w:rsid w:val="1B9118E4"/>
    <w:rsid w:val="2307407B"/>
    <w:rsid w:val="296C5607"/>
    <w:rsid w:val="2E234FBA"/>
    <w:rsid w:val="31FB00B6"/>
    <w:rsid w:val="327E1E2C"/>
    <w:rsid w:val="3F77431B"/>
    <w:rsid w:val="3FCD16C4"/>
    <w:rsid w:val="485C5AAD"/>
    <w:rsid w:val="4CDC7B2C"/>
    <w:rsid w:val="4E520AA6"/>
    <w:rsid w:val="4FE14864"/>
    <w:rsid w:val="5AB06604"/>
    <w:rsid w:val="5AF17EB0"/>
    <w:rsid w:val="5B447095"/>
    <w:rsid w:val="5E2E2452"/>
    <w:rsid w:val="685B4B62"/>
    <w:rsid w:val="68983723"/>
    <w:rsid w:val="6D2514FF"/>
    <w:rsid w:val="6DD40F6E"/>
    <w:rsid w:val="6E136706"/>
    <w:rsid w:val="6FB73066"/>
    <w:rsid w:val="704E51F7"/>
    <w:rsid w:val="74104071"/>
    <w:rsid w:val="746D4409"/>
    <w:rsid w:val="76C1314A"/>
    <w:rsid w:val="77EE6018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99</TotalTime>
  <ScaleCrop>false</ScaleCrop>
  <LinksUpToDate>false</LinksUpToDate>
  <CharactersWithSpaces>32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J K</cp:lastModifiedBy>
  <dcterms:modified xsi:type="dcterms:W3CDTF">2020-04-15T12:09:04Z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