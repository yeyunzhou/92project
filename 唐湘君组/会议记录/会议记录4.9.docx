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2020年4月9日星期四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唐湘君，唐苗，黄达，彭思龙，周星海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在线学习系统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讨论彭思龙、周星海落后课程vue的补课进度及补课计划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讨论考试系统项目需求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是否加入在线学习</w:t>
            </w:r>
          </w:p>
          <w:p>
            <w:pPr>
              <w:numPr>
                <w:ilvl w:val="1"/>
                <w:numId w:val="1"/>
              </w:numPr>
              <w:spacing w:line="360" w:lineRule="auto"/>
              <w:ind w:left="315" w:leftChars="0" w:firstLine="0" w:firstLine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新增会员内容（会员能观看付费内容）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讨论项目开发时间分配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3.1项目发布时间：5-1号</w:t>
            </w:r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3.2需求最终确定时间：4-13号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4.基本需求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line="360" w:lineRule="auto"/>
              <w:ind w:leftChars="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6178550" cy="3028950"/>
                  <wp:effectExtent l="0" t="0" r="8890" b="3810"/>
                  <wp:docPr id="2" name="图片 2" descr="A819916E-A565-42c5-AA6A-976C90B02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819916E-A565-42c5-AA6A-976C90B0267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5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CCEC5"/>
    <w:multiLevelType w:val="multilevel"/>
    <w:tmpl w:val="781CC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1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3F77431B"/>
    <w:rsid w:val="485C5AAD"/>
    <w:rsid w:val="4CDC7B2C"/>
    <w:rsid w:val="4E520AA6"/>
    <w:rsid w:val="4FE14864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20</TotalTime>
  <ScaleCrop>false</ScaleCrop>
  <LinksUpToDate>false</LinksUpToDate>
  <CharactersWithSpaces>32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J K</cp:lastModifiedBy>
  <dcterms:modified xsi:type="dcterms:W3CDTF">2020-04-09T08:27:19Z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