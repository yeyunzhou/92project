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2020年4月20日星期一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设备管理的表结构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表结构的检查和讨论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94876"/>
    <w:multiLevelType w:val="singleLevel"/>
    <w:tmpl w:val="FB89487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88F3EF1"/>
    <w:rsid w:val="08CC3206"/>
    <w:rsid w:val="09807586"/>
    <w:rsid w:val="09995DCB"/>
    <w:rsid w:val="0A715203"/>
    <w:rsid w:val="0B2241DD"/>
    <w:rsid w:val="0B5E263D"/>
    <w:rsid w:val="0D9751EA"/>
    <w:rsid w:val="0F2C7E3F"/>
    <w:rsid w:val="11353AD4"/>
    <w:rsid w:val="122A0992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2307407B"/>
    <w:rsid w:val="246E60C8"/>
    <w:rsid w:val="25EE5707"/>
    <w:rsid w:val="275A5C17"/>
    <w:rsid w:val="27C75A9C"/>
    <w:rsid w:val="296C5607"/>
    <w:rsid w:val="2E234FBA"/>
    <w:rsid w:val="31FB00B6"/>
    <w:rsid w:val="327E1E2C"/>
    <w:rsid w:val="347924C2"/>
    <w:rsid w:val="38BD2897"/>
    <w:rsid w:val="39725382"/>
    <w:rsid w:val="3AD61AA7"/>
    <w:rsid w:val="3CF46AB0"/>
    <w:rsid w:val="3CFF5324"/>
    <w:rsid w:val="417D1BF6"/>
    <w:rsid w:val="447D455F"/>
    <w:rsid w:val="4785439C"/>
    <w:rsid w:val="485C5AAD"/>
    <w:rsid w:val="4BD733E4"/>
    <w:rsid w:val="4CDC7B2C"/>
    <w:rsid w:val="4E520AA6"/>
    <w:rsid w:val="4FB00CB0"/>
    <w:rsid w:val="4FE14864"/>
    <w:rsid w:val="53861F11"/>
    <w:rsid w:val="55814F3B"/>
    <w:rsid w:val="56A844A0"/>
    <w:rsid w:val="59594C6A"/>
    <w:rsid w:val="5AB06604"/>
    <w:rsid w:val="5AF17EB0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11B780D"/>
    <w:rsid w:val="74104071"/>
    <w:rsid w:val="746D4409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287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2020-04-21T12:04:33Z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