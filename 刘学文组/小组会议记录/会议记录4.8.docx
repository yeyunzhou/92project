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127" w:tblpY="2258"/>
        <w:tblOverlap w:val="never"/>
        <w:tblW w:w="99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3158"/>
        <w:gridCol w:w="1198"/>
        <w:gridCol w:w="4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时间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2020年4月8日星期三</w:t>
            </w:r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地点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钉钉视频会议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主持人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刘学文</w:t>
            </w:r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记录人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刘蓉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参会人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刘学文  刘杰文  肖正雄  周炜  刘蓉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会议主题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物业管理系统需求分析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6" w:hRule="atLeast"/>
        </w:trPr>
        <w:tc>
          <w:tcPr>
            <w:tcW w:w="9958" w:type="dxa"/>
            <w:gridSpan w:val="4"/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AFBFC"/>
              <w:spacing w:before="0" w:beforeAutospacing="0" w:after="0" w:afterAutospacing="0" w:line="19" w:lineRule="atLeast"/>
              <w:ind w:left="0" w:right="0" w:firstLine="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主要内容：</w:t>
            </w:r>
          </w:p>
          <w:p>
            <w:pPr>
              <w:numPr>
                <w:ilvl w:val="0"/>
                <w:numId w:val="1"/>
              </w:numPr>
              <w:ind w:left="21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演示项目工厂的邀请和克隆的流程</w:t>
            </w: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ind w:left="21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组长询问vue的学习情况（周炜解决vue遗留的小问题, 刘杰文 肖正雄vue组件完成增删改查）</w:t>
            </w:r>
          </w:p>
          <w:p>
            <w:pPr>
              <w:numPr>
                <w:ilvl w:val="0"/>
                <w:numId w:val="1"/>
              </w:numPr>
              <w:ind w:left="21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讨论物业系统角色（业主、管理员、超级管理员）</w:t>
            </w:r>
          </w:p>
          <w:p>
            <w:pPr>
              <w:spacing w:line="360" w:lineRule="auto"/>
              <w:jc w:val="both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会议记录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CC+AKS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hint="eastAsia" w:ascii="楷体" w:hAnsi="楷体" w:eastAsia="楷体" w:cs="楷体"/>
        <w:sz w:val="24"/>
        <w:szCs w:val="24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5DA7A6"/>
    <w:multiLevelType w:val="singleLevel"/>
    <w:tmpl w:val="8C5DA7A6"/>
    <w:lvl w:ilvl="0" w:tentative="0">
      <w:start w:val="1"/>
      <w:numFmt w:val="decimal"/>
      <w:suff w:val="space"/>
      <w:lvlText w:val="%1."/>
      <w:lvlJc w:val="left"/>
      <w:pPr>
        <w:ind w:left="21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5FE6"/>
    <w:rsid w:val="00015A56"/>
    <w:rsid w:val="0003505F"/>
    <w:rsid w:val="000474CF"/>
    <w:rsid w:val="00156B8C"/>
    <w:rsid w:val="001B3C67"/>
    <w:rsid w:val="001E700E"/>
    <w:rsid w:val="00351E9E"/>
    <w:rsid w:val="0036019D"/>
    <w:rsid w:val="006069D6"/>
    <w:rsid w:val="00736D7B"/>
    <w:rsid w:val="007D6A60"/>
    <w:rsid w:val="008D2A95"/>
    <w:rsid w:val="009C3A99"/>
    <w:rsid w:val="00A32D88"/>
    <w:rsid w:val="00BA6C1A"/>
    <w:rsid w:val="00BC154E"/>
    <w:rsid w:val="00BC4CD1"/>
    <w:rsid w:val="00CA270E"/>
    <w:rsid w:val="00CC0BB3"/>
    <w:rsid w:val="00E91BBE"/>
    <w:rsid w:val="00F7206E"/>
    <w:rsid w:val="00FA17BA"/>
    <w:rsid w:val="02962745"/>
    <w:rsid w:val="04F0738B"/>
    <w:rsid w:val="055C6E49"/>
    <w:rsid w:val="064F3380"/>
    <w:rsid w:val="088F3EF1"/>
    <w:rsid w:val="09995DCB"/>
    <w:rsid w:val="0A715203"/>
    <w:rsid w:val="0B2241DD"/>
    <w:rsid w:val="0B5E263D"/>
    <w:rsid w:val="0D9751EA"/>
    <w:rsid w:val="11353AD4"/>
    <w:rsid w:val="154D2644"/>
    <w:rsid w:val="15B969B0"/>
    <w:rsid w:val="16F9008F"/>
    <w:rsid w:val="18F71F27"/>
    <w:rsid w:val="1B9118E4"/>
    <w:rsid w:val="2307407B"/>
    <w:rsid w:val="296C5607"/>
    <w:rsid w:val="2E234FBA"/>
    <w:rsid w:val="31FB00B6"/>
    <w:rsid w:val="327E1E2C"/>
    <w:rsid w:val="485C5AAD"/>
    <w:rsid w:val="4CDC7B2C"/>
    <w:rsid w:val="4E520AA6"/>
    <w:rsid w:val="4FE14864"/>
    <w:rsid w:val="5AB06604"/>
    <w:rsid w:val="5AF17EB0"/>
    <w:rsid w:val="5B447095"/>
    <w:rsid w:val="5E2E2452"/>
    <w:rsid w:val="68983723"/>
    <w:rsid w:val="6D2514FF"/>
    <w:rsid w:val="6DD40F6E"/>
    <w:rsid w:val="6FB73066"/>
    <w:rsid w:val="704E51F7"/>
    <w:rsid w:val="74104071"/>
    <w:rsid w:val="746D4409"/>
    <w:rsid w:val="76C1314A"/>
    <w:rsid w:val="77EE6018"/>
    <w:rsid w:val="7EBF5F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脚 Char"/>
    <w:basedOn w:val="7"/>
    <w:link w:val="3"/>
    <w:uiPriority w:val="0"/>
    <w:rPr>
      <w:kern w:val="2"/>
      <w:sz w:val="18"/>
      <w:szCs w:val="18"/>
    </w:rPr>
  </w:style>
  <w:style w:type="character" w:customStyle="1" w:styleId="9">
    <w:name w:val="页眉 Char"/>
    <w:basedOn w:val="7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016;&#33993;\AppData\Roaming\kingsoft\office6\templates\download\28f5b894-d109-35ea-56f7-18a0ebaff8af\&#20250;&#35758;&#35760;&#2440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会议记录.doc</Template>
  <Pages>1</Pages>
  <Words>32</Words>
  <Characters>32</Characters>
  <Lines>7</Lines>
  <Paragraphs>2</Paragraphs>
  <TotalTime>2</TotalTime>
  <ScaleCrop>false</ScaleCrop>
  <LinksUpToDate>false</LinksUpToDate>
  <CharactersWithSpaces>32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2020-04-08T08:25:00Z</dcterms:created>
  <dc:creator>酒哩</dc:creator>
  <cp:lastModifiedBy>酒哩</cp:lastModifiedBy>
  <dcterms:modified xsi:type="dcterms:W3CDTF">2020-04-08T12:31:09Z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