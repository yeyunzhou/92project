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3146"/>
        <w:gridCol w:w="1191"/>
        <w:gridCol w:w="4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1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4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2020年4月16日星期四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1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4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19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6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1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69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 肖正雄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1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69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6" w:hRule="atLeast"/>
        </w:trPr>
        <w:tc>
          <w:tcPr>
            <w:tcW w:w="9917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业主模块独立出来不用shiro来控制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车库管理分为车位租赁和车位购买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组长分配任务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刘蓉：登录注册界面和主界面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肖正雄 刘杰文：业主模块表结构的设计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周炜：管理员模块中员工信息、缴费信息、设备管理的表结构设计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        刘学文：需求、反馈处理、出入管理表结构设计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4、组长了解各组员的学习情况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93392"/>
    <w:multiLevelType w:val="singleLevel"/>
    <w:tmpl w:val="AE9933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9E3801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20313F"/>
    <w:rsid w:val="04645982"/>
    <w:rsid w:val="04B62974"/>
    <w:rsid w:val="04F0738B"/>
    <w:rsid w:val="055C6E49"/>
    <w:rsid w:val="064F3380"/>
    <w:rsid w:val="069031CD"/>
    <w:rsid w:val="088F3EF1"/>
    <w:rsid w:val="08CC3206"/>
    <w:rsid w:val="09807586"/>
    <w:rsid w:val="09995DCB"/>
    <w:rsid w:val="0A715203"/>
    <w:rsid w:val="0B2241DD"/>
    <w:rsid w:val="0B5E263D"/>
    <w:rsid w:val="0D9751EA"/>
    <w:rsid w:val="0F2C7E3F"/>
    <w:rsid w:val="11353AD4"/>
    <w:rsid w:val="122A0992"/>
    <w:rsid w:val="154D2644"/>
    <w:rsid w:val="15B969B0"/>
    <w:rsid w:val="16F9008F"/>
    <w:rsid w:val="18F71F27"/>
    <w:rsid w:val="19B839E8"/>
    <w:rsid w:val="1B6A1250"/>
    <w:rsid w:val="1B9118E4"/>
    <w:rsid w:val="2307407B"/>
    <w:rsid w:val="246E60C8"/>
    <w:rsid w:val="296C5607"/>
    <w:rsid w:val="2E234FBA"/>
    <w:rsid w:val="31FB00B6"/>
    <w:rsid w:val="327E1E2C"/>
    <w:rsid w:val="347924C2"/>
    <w:rsid w:val="38BD2897"/>
    <w:rsid w:val="39725382"/>
    <w:rsid w:val="3CF46AB0"/>
    <w:rsid w:val="3CFF5324"/>
    <w:rsid w:val="417D1BF6"/>
    <w:rsid w:val="447D455F"/>
    <w:rsid w:val="4785439C"/>
    <w:rsid w:val="485C5AAD"/>
    <w:rsid w:val="4CDC7B2C"/>
    <w:rsid w:val="4E520AA6"/>
    <w:rsid w:val="4FE14864"/>
    <w:rsid w:val="53861F11"/>
    <w:rsid w:val="55814F3B"/>
    <w:rsid w:val="56A844A0"/>
    <w:rsid w:val="59594C6A"/>
    <w:rsid w:val="5AB06604"/>
    <w:rsid w:val="5AF17EB0"/>
    <w:rsid w:val="5B447095"/>
    <w:rsid w:val="5B617273"/>
    <w:rsid w:val="5E2E2452"/>
    <w:rsid w:val="617A17C9"/>
    <w:rsid w:val="66AA1E6F"/>
    <w:rsid w:val="68891894"/>
    <w:rsid w:val="68983723"/>
    <w:rsid w:val="6AA50BB3"/>
    <w:rsid w:val="6D2514FF"/>
    <w:rsid w:val="6DD40F6E"/>
    <w:rsid w:val="6FB73066"/>
    <w:rsid w:val="702153CC"/>
    <w:rsid w:val="704E51F7"/>
    <w:rsid w:val="711B780D"/>
    <w:rsid w:val="74104071"/>
    <w:rsid w:val="746D4409"/>
    <w:rsid w:val="75AE4D99"/>
    <w:rsid w:val="76C1314A"/>
    <w:rsid w:val="77A772BF"/>
    <w:rsid w:val="77EE6018"/>
    <w:rsid w:val="7DD419C2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5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2020-04-17T02:08:06Z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