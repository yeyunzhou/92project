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10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280"/>
        <w:gridCol w:w="1241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3280" w:type="dxa"/>
            <w:noWrap w:val="0"/>
            <w:vAlign w:val="center"/>
          </w:tcPr>
          <w:p>
            <w:pPr>
              <w:spacing w:line="360" w:lineRule="auto"/>
              <w:ind w:firstLine="210" w:firstLineChars="100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2020年4月25日星期六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地点</w:t>
            </w:r>
          </w:p>
        </w:tc>
        <w:tc>
          <w:tcPr>
            <w:tcW w:w="454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钉钉视频会议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主持人</w:t>
            </w:r>
          </w:p>
        </w:tc>
        <w:tc>
          <w:tcPr>
            <w:tcW w:w="32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刘学文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454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参会人</w:t>
            </w:r>
          </w:p>
        </w:tc>
        <w:tc>
          <w:tcPr>
            <w:tcW w:w="906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刘学文  刘杰文 肖正雄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周炜  刘蓉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会议主题</w:t>
            </w:r>
          </w:p>
        </w:tc>
        <w:tc>
          <w:tcPr>
            <w:tcW w:w="906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物业管理系统流程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7" w:hRule="atLeast"/>
        </w:trPr>
        <w:tc>
          <w:tcPr>
            <w:tcW w:w="1033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主要内容：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1、数据库测试数据的插入 （每个表大概插入二十条测试数据）</w:t>
            </w:r>
          </w:p>
          <w:p>
            <w:pPr>
              <w:numPr>
                <w:numId w:val="0"/>
              </w:numPr>
              <w:spacing w:line="360" w:lineRule="auto"/>
              <w:ind w:firstLine="420" w:firstLineChars="200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刘蓉：房屋信息表  物业费明细表</w:t>
            </w:r>
          </w:p>
          <w:p>
            <w:pPr>
              <w:numPr>
                <w:numId w:val="0"/>
              </w:numPr>
              <w:spacing w:line="360" w:lineRule="auto"/>
              <w:ind w:firstLine="420" w:firstLineChars="200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刘杰文：车俩出入表  人员出入表 公告</w:t>
            </w:r>
          </w:p>
          <w:p>
            <w:pPr>
              <w:numPr>
                <w:numId w:val="0"/>
              </w:numPr>
              <w:spacing w:line="360" w:lineRule="auto"/>
              <w:ind w:firstLine="420" w:firstLineChars="200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周炜：设备信息表  巡查记录   维修信息表 员工信息</w:t>
            </w:r>
          </w:p>
          <w:p>
            <w:pPr>
              <w:numPr>
                <w:numId w:val="0"/>
              </w:numPr>
              <w:spacing w:line="360" w:lineRule="auto"/>
              <w:ind w:firstLine="420" w:firstLineChars="200"/>
              <w:jc w:val="left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肖正雄：业主信息表   用户表  投诉信息表  家庭成员表  车辆信息表</w:t>
            </w:r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9E3801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2962745"/>
    <w:rsid w:val="0420313F"/>
    <w:rsid w:val="04645982"/>
    <w:rsid w:val="04B62974"/>
    <w:rsid w:val="04F0738B"/>
    <w:rsid w:val="055C6E49"/>
    <w:rsid w:val="064F3380"/>
    <w:rsid w:val="069031CD"/>
    <w:rsid w:val="07F33AAB"/>
    <w:rsid w:val="088F3EF1"/>
    <w:rsid w:val="08CC3206"/>
    <w:rsid w:val="09807586"/>
    <w:rsid w:val="09995DCB"/>
    <w:rsid w:val="09BB2F04"/>
    <w:rsid w:val="0A715203"/>
    <w:rsid w:val="0B2241DD"/>
    <w:rsid w:val="0B5E263D"/>
    <w:rsid w:val="0C655E8F"/>
    <w:rsid w:val="0CE456AC"/>
    <w:rsid w:val="0D9751EA"/>
    <w:rsid w:val="0DE46623"/>
    <w:rsid w:val="0F2C7E3F"/>
    <w:rsid w:val="11353AD4"/>
    <w:rsid w:val="122A0992"/>
    <w:rsid w:val="1363771B"/>
    <w:rsid w:val="1397671D"/>
    <w:rsid w:val="154D2644"/>
    <w:rsid w:val="15B969B0"/>
    <w:rsid w:val="16F9008F"/>
    <w:rsid w:val="18F71F27"/>
    <w:rsid w:val="19B839E8"/>
    <w:rsid w:val="1B6A1250"/>
    <w:rsid w:val="1B9118E4"/>
    <w:rsid w:val="1C4A2894"/>
    <w:rsid w:val="1CA80488"/>
    <w:rsid w:val="2307407B"/>
    <w:rsid w:val="246E60C8"/>
    <w:rsid w:val="25BE6EA8"/>
    <w:rsid w:val="25EE5707"/>
    <w:rsid w:val="275A5C17"/>
    <w:rsid w:val="27C75A9C"/>
    <w:rsid w:val="296C5607"/>
    <w:rsid w:val="2B4A4847"/>
    <w:rsid w:val="2E234FBA"/>
    <w:rsid w:val="2E5C3AD3"/>
    <w:rsid w:val="2FB72C2A"/>
    <w:rsid w:val="31FB00B6"/>
    <w:rsid w:val="327E1E2C"/>
    <w:rsid w:val="347924C2"/>
    <w:rsid w:val="34FC684F"/>
    <w:rsid w:val="38BD2897"/>
    <w:rsid w:val="38D64821"/>
    <w:rsid w:val="39725382"/>
    <w:rsid w:val="3AD61AA7"/>
    <w:rsid w:val="3C8B1803"/>
    <w:rsid w:val="3CF46AB0"/>
    <w:rsid w:val="3CFF5324"/>
    <w:rsid w:val="417D1BF6"/>
    <w:rsid w:val="447D455F"/>
    <w:rsid w:val="4785439C"/>
    <w:rsid w:val="47F63AD4"/>
    <w:rsid w:val="485C5AAD"/>
    <w:rsid w:val="4BD733E4"/>
    <w:rsid w:val="4CDC7B2C"/>
    <w:rsid w:val="4DCA7D99"/>
    <w:rsid w:val="4E520AA6"/>
    <w:rsid w:val="4FB00CB0"/>
    <w:rsid w:val="4FE14864"/>
    <w:rsid w:val="53861F11"/>
    <w:rsid w:val="55814F3B"/>
    <w:rsid w:val="56A844A0"/>
    <w:rsid w:val="56C0428B"/>
    <w:rsid w:val="56D95A2E"/>
    <w:rsid w:val="59594C6A"/>
    <w:rsid w:val="5AB06604"/>
    <w:rsid w:val="5AF17EB0"/>
    <w:rsid w:val="5B303E0E"/>
    <w:rsid w:val="5B447095"/>
    <w:rsid w:val="5B617273"/>
    <w:rsid w:val="5E2E2452"/>
    <w:rsid w:val="61047C1E"/>
    <w:rsid w:val="61061DB7"/>
    <w:rsid w:val="617A17C9"/>
    <w:rsid w:val="66AA1E6F"/>
    <w:rsid w:val="68891894"/>
    <w:rsid w:val="68983723"/>
    <w:rsid w:val="6AA50BB3"/>
    <w:rsid w:val="6D2514FF"/>
    <w:rsid w:val="6DD40F6E"/>
    <w:rsid w:val="6FB73066"/>
    <w:rsid w:val="702153CC"/>
    <w:rsid w:val="704E51F7"/>
    <w:rsid w:val="70DF0EF5"/>
    <w:rsid w:val="711B780D"/>
    <w:rsid w:val="74104071"/>
    <w:rsid w:val="74145794"/>
    <w:rsid w:val="746D4409"/>
    <w:rsid w:val="747862D3"/>
    <w:rsid w:val="75AE4D99"/>
    <w:rsid w:val="76C1314A"/>
    <w:rsid w:val="77A772BF"/>
    <w:rsid w:val="77EE6018"/>
    <w:rsid w:val="7DD419C2"/>
    <w:rsid w:val="7EBF5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29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酒哩</cp:lastModifiedBy>
  <dcterms:modified xsi:type="dcterms:W3CDTF">2020-04-26T04:36:35Z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