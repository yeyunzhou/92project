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10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280"/>
        <w:gridCol w:w="1241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2020年4月24日星期五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28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241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54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缺席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肖正雄（挂机）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270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906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1033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630" w:firstLineChars="300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组长分配任务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630" w:firstLineChars="30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完善数据库的表结构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630" w:firstLineChars="300"/>
              <w:jc w:val="left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组长将最终版本总结发我们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E1E51"/>
    <w:multiLevelType w:val="singleLevel"/>
    <w:tmpl w:val="410E1E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645982"/>
    <w:rsid w:val="04B62974"/>
    <w:rsid w:val="04F0738B"/>
    <w:rsid w:val="055C6E49"/>
    <w:rsid w:val="064F3380"/>
    <w:rsid w:val="069031CD"/>
    <w:rsid w:val="07F33AAB"/>
    <w:rsid w:val="088F3EF1"/>
    <w:rsid w:val="08CC3206"/>
    <w:rsid w:val="09807586"/>
    <w:rsid w:val="09995DCB"/>
    <w:rsid w:val="0A715203"/>
    <w:rsid w:val="0B2241DD"/>
    <w:rsid w:val="0B5E263D"/>
    <w:rsid w:val="0C655E8F"/>
    <w:rsid w:val="0CE456AC"/>
    <w:rsid w:val="0D9751EA"/>
    <w:rsid w:val="0DE46623"/>
    <w:rsid w:val="0F2C7E3F"/>
    <w:rsid w:val="11353AD4"/>
    <w:rsid w:val="122A0992"/>
    <w:rsid w:val="1363771B"/>
    <w:rsid w:val="1397671D"/>
    <w:rsid w:val="154D2644"/>
    <w:rsid w:val="15B969B0"/>
    <w:rsid w:val="16F9008F"/>
    <w:rsid w:val="18F71F27"/>
    <w:rsid w:val="19B839E8"/>
    <w:rsid w:val="1B6A1250"/>
    <w:rsid w:val="1B9118E4"/>
    <w:rsid w:val="1C4A2894"/>
    <w:rsid w:val="1CA80488"/>
    <w:rsid w:val="2307407B"/>
    <w:rsid w:val="246E60C8"/>
    <w:rsid w:val="25BE6EA8"/>
    <w:rsid w:val="25EE5707"/>
    <w:rsid w:val="275A5C17"/>
    <w:rsid w:val="27C75A9C"/>
    <w:rsid w:val="296C5607"/>
    <w:rsid w:val="2B4A4847"/>
    <w:rsid w:val="2E234FBA"/>
    <w:rsid w:val="2E5C3AD3"/>
    <w:rsid w:val="2FB72C2A"/>
    <w:rsid w:val="31FB00B6"/>
    <w:rsid w:val="327E1E2C"/>
    <w:rsid w:val="347924C2"/>
    <w:rsid w:val="34FC684F"/>
    <w:rsid w:val="38BD2897"/>
    <w:rsid w:val="38D64821"/>
    <w:rsid w:val="39725382"/>
    <w:rsid w:val="3AD61AA7"/>
    <w:rsid w:val="3C8B1803"/>
    <w:rsid w:val="3CF46AB0"/>
    <w:rsid w:val="3CFF5324"/>
    <w:rsid w:val="417D1BF6"/>
    <w:rsid w:val="447D455F"/>
    <w:rsid w:val="4785439C"/>
    <w:rsid w:val="47F63AD4"/>
    <w:rsid w:val="485C5AAD"/>
    <w:rsid w:val="4BD733E4"/>
    <w:rsid w:val="4CDC7B2C"/>
    <w:rsid w:val="4E520AA6"/>
    <w:rsid w:val="4FB00CB0"/>
    <w:rsid w:val="4FE14864"/>
    <w:rsid w:val="53861F11"/>
    <w:rsid w:val="55814F3B"/>
    <w:rsid w:val="56A844A0"/>
    <w:rsid w:val="56D95A2E"/>
    <w:rsid w:val="59594C6A"/>
    <w:rsid w:val="5AB06604"/>
    <w:rsid w:val="5AF17EB0"/>
    <w:rsid w:val="5B303E0E"/>
    <w:rsid w:val="5B447095"/>
    <w:rsid w:val="5B617273"/>
    <w:rsid w:val="5E2E2452"/>
    <w:rsid w:val="61047C1E"/>
    <w:rsid w:val="61061DB7"/>
    <w:rsid w:val="617A17C9"/>
    <w:rsid w:val="66AA1E6F"/>
    <w:rsid w:val="68891894"/>
    <w:rsid w:val="68983723"/>
    <w:rsid w:val="6AA50BB3"/>
    <w:rsid w:val="6D2514FF"/>
    <w:rsid w:val="6DD40F6E"/>
    <w:rsid w:val="6FB73066"/>
    <w:rsid w:val="702153CC"/>
    <w:rsid w:val="704E51F7"/>
    <w:rsid w:val="70DF0EF5"/>
    <w:rsid w:val="711B780D"/>
    <w:rsid w:val="74104071"/>
    <w:rsid w:val="74145794"/>
    <w:rsid w:val="746D4409"/>
    <w:rsid w:val="747862D3"/>
    <w:rsid w:val="75AE4D99"/>
    <w:rsid w:val="76C1314A"/>
    <w:rsid w:val="77A772BF"/>
    <w:rsid w:val="77EE6018"/>
    <w:rsid w:val="7DD419C2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28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2020-04-26T04:34:30Z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