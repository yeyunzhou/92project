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2020年4月28日星期二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肖正雄 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210" w:firstLineChars="10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分配任务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210" w:firstLineChars="10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按任务自行进行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开发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D964D"/>
    <w:multiLevelType w:val="singleLevel"/>
    <w:tmpl w:val="4D1D96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3E3659"/>
    <w:rsid w:val="064F3380"/>
    <w:rsid w:val="069031CD"/>
    <w:rsid w:val="07F33AAB"/>
    <w:rsid w:val="088F3EF1"/>
    <w:rsid w:val="08CC3206"/>
    <w:rsid w:val="09807586"/>
    <w:rsid w:val="09995DCB"/>
    <w:rsid w:val="09BB2F04"/>
    <w:rsid w:val="0A715203"/>
    <w:rsid w:val="0B2241DD"/>
    <w:rsid w:val="0B5E263D"/>
    <w:rsid w:val="0C655E8F"/>
    <w:rsid w:val="0CE456AC"/>
    <w:rsid w:val="0D9751EA"/>
    <w:rsid w:val="0DE46623"/>
    <w:rsid w:val="0F2C7E3F"/>
    <w:rsid w:val="105A47D2"/>
    <w:rsid w:val="11353AD4"/>
    <w:rsid w:val="122A0992"/>
    <w:rsid w:val="1363771B"/>
    <w:rsid w:val="1397671D"/>
    <w:rsid w:val="154D2644"/>
    <w:rsid w:val="15B969B0"/>
    <w:rsid w:val="16F9008F"/>
    <w:rsid w:val="18F71F27"/>
    <w:rsid w:val="19B839E8"/>
    <w:rsid w:val="1B6A1250"/>
    <w:rsid w:val="1B9118E4"/>
    <w:rsid w:val="1C4A2894"/>
    <w:rsid w:val="1CA80488"/>
    <w:rsid w:val="2307407B"/>
    <w:rsid w:val="246E60C8"/>
    <w:rsid w:val="25BE6EA8"/>
    <w:rsid w:val="25EE5707"/>
    <w:rsid w:val="26756BF9"/>
    <w:rsid w:val="275A5C17"/>
    <w:rsid w:val="27C75A9C"/>
    <w:rsid w:val="296C5607"/>
    <w:rsid w:val="2B4A4847"/>
    <w:rsid w:val="2E234FBA"/>
    <w:rsid w:val="2E5C3AD3"/>
    <w:rsid w:val="2FB72C2A"/>
    <w:rsid w:val="31FB00B6"/>
    <w:rsid w:val="327E1E2C"/>
    <w:rsid w:val="347924C2"/>
    <w:rsid w:val="34FC684F"/>
    <w:rsid w:val="383E368E"/>
    <w:rsid w:val="38BD2897"/>
    <w:rsid w:val="38D64821"/>
    <w:rsid w:val="39725382"/>
    <w:rsid w:val="3AD61AA7"/>
    <w:rsid w:val="3C8B1803"/>
    <w:rsid w:val="3CF46AB0"/>
    <w:rsid w:val="3CFF5324"/>
    <w:rsid w:val="417D1BF6"/>
    <w:rsid w:val="447D455F"/>
    <w:rsid w:val="4785439C"/>
    <w:rsid w:val="47F63AD4"/>
    <w:rsid w:val="485C5AAD"/>
    <w:rsid w:val="4BD733E4"/>
    <w:rsid w:val="4CDC7B2C"/>
    <w:rsid w:val="4DCA7D99"/>
    <w:rsid w:val="4E520AA6"/>
    <w:rsid w:val="4FB00CB0"/>
    <w:rsid w:val="4FE14864"/>
    <w:rsid w:val="52FE63A5"/>
    <w:rsid w:val="53861F11"/>
    <w:rsid w:val="55814F3B"/>
    <w:rsid w:val="56A844A0"/>
    <w:rsid w:val="56C0428B"/>
    <w:rsid w:val="56D95A2E"/>
    <w:rsid w:val="59594C6A"/>
    <w:rsid w:val="5AB06604"/>
    <w:rsid w:val="5AF17EB0"/>
    <w:rsid w:val="5B303E0E"/>
    <w:rsid w:val="5B447095"/>
    <w:rsid w:val="5B617273"/>
    <w:rsid w:val="5E2E2452"/>
    <w:rsid w:val="61047C1E"/>
    <w:rsid w:val="61061DB7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0DF0EF5"/>
    <w:rsid w:val="711B780D"/>
    <w:rsid w:val="724616C6"/>
    <w:rsid w:val="74104071"/>
    <w:rsid w:val="74145794"/>
    <w:rsid w:val="746D4409"/>
    <w:rsid w:val="747862D3"/>
    <w:rsid w:val="75AE4D99"/>
    <w:rsid w:val="76C1314A"/>
    <w:rsid w:val="77A772BF"/>
    <w:rsid w:val="77EC3E41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2020-04-28T12:27:07Z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