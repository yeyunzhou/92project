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2020年4月14日星期二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钉钉视频会议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刘学文  刘杰文  肖正雄  周炜  刘蓉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物业管理系统流程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0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业主模块个人信息中加入车辆的信息和房屋信息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业主模块中缴纳水电费业主自行解决</w:t>
            </w:r>
          </w:p>
          <w:p>
            <w:pPr>
              <w:numPr>
                <w:ilvl w:val="0"/>
                <w:numId w:val="1"/>
              </w:numPr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讨论设备管理中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的具体业务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0805C"/>
    <w:multiLevelType w:val="singleLevel"/>
    <w:tmpl w:val="8ED0805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9E3801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20313F"/>
    <w:rsid w:val="04B62974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B9118E4"/>
    <w:rsid w:val="2307407B"/>
    <w:rsid w:val="23DF6544"/>
    <w:rsid w:val="25C432AE"/>
    <w:rsid w:val="296C5607"/>
    <w:rsid w:val="2E234FBA"/>
    <w:rsid w:val="31FB00B6"/>
    <w:rsid w:val="327E1E2C"/>
    <w:rsid w:val="39725382"/>
    <w:rsid w:val="3CF46AB0"/>
    <w:rsid w:val="3CFF5324"/>
    <w:rsid w:val="417D1BF6"/>
    <w:rsid w:val="46755BF7"/>
    <w:rsid w:val="485C5AAD"/>
    <w:rsid w:val="4CDC7B2C"/>
    <w:rsid w:val="4E520AA6"/>
    <w:rsid w:val="4FE14864"/>
    <w:rsid w:val="56A844A0"/>
    <w:rsid w:val="5AB06604"/>
    <w:rsid w:val="5AF17EB0"/>
    <w:rsid w:val="5B447095"/>
    <w:rsid w:val="5E2E2452"/>
    <w:rsid w:val="67F65ADA"/>
    <w:rsid w:val="68891894"/>
    <w:rsid w:val="68983723"/>
    <w:rsid w:val="6D2514FF"/>
    <w:rsid w:val="6DD40F6E"/>
    <w:rsid w:val="6FB73066"/>
    <w:rsid w:val="704E51F7"/>
    <w:rsid w:val="74104071"/>
    <w:rsid w:val="746D4409"/>
    <w:rsid w:val="76C1314A"/>
    <w:rsid w:val="77A772BF"/>
    <w:rsid w:val="77EE6018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46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酒哩</cp:lastModifiedBy>
  <dcterms:modified xsi:type="dcterms:W3CDTF">2020-04-14T12:41:35Z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