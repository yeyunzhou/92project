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10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280"/>
        <w:gridCol w:w="1241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280" w:type="dxa"/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2020年4月20日星期一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54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钉钉视频会议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2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54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906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  刘杰文  肖正雄  周炜  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906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物业管理系统流程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7" w:hRule="atLeast"/>
        </w:trPr>
        <w:tc>
          <w:tcPr>
            <w:tcW w:w="1033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表结构的整合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一起讨论了表结构字段是否合适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表结构生成数据字典</w:t>
            </w: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29DBC"/>
    <w:multiLevelType w:val="singleLevel"/>
    <w:tmpl w:val="66A29D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9E3801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20313F"/>
    <w:rsid w:val="04645982"/>
    <w:rsid w:val="04B62974"/>
    <w:rsid w:val="04F0738B"/>
    <w:rsid w:val="055C6E49"/>
    <w:rsid w:val="064F3380"/>
    <w:rsid w:val="069031CD"/>
    <w:rsid w:val="07F33AAB"/>
    <w:rsid w:val="088F3EF1"/>
    <w:rsid w:val="08CC3206"/>
    <w:rsid w:val="09807586"/>
    <w:rsid w:val="09995DCB"/>
    <w:rsid w:val="0A715203"/>
    <w:rsid w:val="0B2241DD"/>
    <w:rsid w:val="0B5E263D"/>
    <w:rsid w:val="0CE456AC"/>
    <w:rsid w:val="0D9751EA"/>
    <w:rsid w:val="0F2C7E3F"/>
    <w:rsid w:val="11353AD4"/>
    <w:rsid w:val="122A0992"/>
    <w:rsid w:val="1363771B"/>
    <w:rsid w:val="1397671D"/>
    <w:rsid w:val="154D2644"/>
    <w:rsid w:val="15B969B0"/>
    <w:rsid w:val="16F9008F"/>
    <w:rsid w:val="18F71F27"/>
    <w:rsid w:val="19B839E8"/>
    <w:rsid w:val="1B6A1250"/>
    <w:rsid w:val="1B9118E4"/>
    <w:rsid w:val="1C4A2894"/>
    <w:rsid w:val="2307407B"/>
    <w:rsid w:val="246E60C8"/>
    <w:rsid w:val="25BE6EA8"/>
    <w:rsid w:val="25EE5707"/>
    <w:rsid w:val="275A5C17"/>
    <w:rsid w:val="27C75A9C"/>
    <w:rsid w:val="296C5607"/>
    <w:rsid w:val="2E234FBA"/>
    <w:rsid w:val="2E5C3AD3"/>
    <w:rsid w:val="31FB00B6"/>
    <w:rsid w:val="327E1E2C"/>
    <w:rsid w:val="347924C2"/>
    <w:rsid w:val="38BD2897"/>
    <w:rsid w:val="39725382"/>
    <w:rsid w:val="3AD61AA7"/>
    <w:rsid w:val="3CF46AB0"/>
    <w:rsid w:val="3CFF5324"/>
    <w:rsid w:val="417D1BF6"/>
    <w:rsid w:val="447D455F"/>
    <w:rsid w:val="4785439C"/>
    <w:rsid w:val="485C5AAD"/>
    <w:rsid w:val="4BD733E4"/>
    <w:rsid w:val="4CDC7B2C"/>
    <w:rsid w:val="4E520AA6"/>
    <w:rsid w:val="4FB00CB0"/>
    <w:rsid w:val="4FE14864"/>
    <w:rsid w:val="53861F11"/>
    <w:rsid w:val="55814F3B"/>
    <w:rsid w:val="56A844A0"/>
    <w:rsid w:val="59594C6A"/>
    <w:rsid w:val="5AB06604"/>
    <w:rsid w:val="5AF17EB0"/>
    <w:rsid w:val="5B447095"/>
    <w:rsid w:val="5B617273"/>
    <w:rsid w:val="5E2E2452"/>
    <w:rsid w:val="61047C1E"/>
    <w:rsid w:val="61061DB7"/>
    <w:rsid w:val="617A17C9"/>
    <w:rsid w:val="66AA1E6F"/>
    <w:rsid w:val="68891894"/>
    <w:rsid w:val="68983723"/>
    <w:rsid w:val="6AA50BB3"/>
    <w:rsid w:val="6D2514FF"/>
    <w:rsid w:val="6DD40F6E"/>
    <w:rsid w:val="6FB73066"/>
    <w:rsid w:val="702153CC"/>
    <w:rsid w:val="704E51F7"/>
    <w:rsid w:val="711B780D"/>
    <w:rsid w:val="74104071"/>
    <w:rsid w:val="746D4409"/>
    <w:rsid w:val="75AE4D99"/>
    <w:rsid w:val="76C1314A"/>
    <w:rsid w:val="77A772BF"/>
    <w:rsid w:val="77EE6018"/>
    <w:rsid w:val="7DD419C2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506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酒哩</cp:lastModifiedBy>
  <dcterms:modified xsi:type="dcterms:W3CDTF">2020-04-23T03:34:08Z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